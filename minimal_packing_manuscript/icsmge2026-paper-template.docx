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9405DF" w14:textId="77777777" w:rsidR="00166B2A" w:rsidRPr="00B40BD3" w:rsidRDefault="006914E6" w:rsidP="001F49F8">
      <w:pPr>
        <w:pStyle w:val="Title"/>
      </w:pPr>
      <w:r w:rsidRPr="00B40BD3">
        <w:t>Title in English.</w:t>
      </w:r>
      <w:r w:rsidR="000B5A0E" w:rsidRPr="00B40BD3">
        <w:t xml:space="preserve"> Instruction</w:t>
      </w:r>
      <w:r w:rsidR="00D14886" w:rsidRPr="00B40BD3">
        <w:t>s</w:t>
      </w:r>
      <w:r w:rsidR="000B5A0E" w:rsidRPr="00B40BD3">
        <w:t xml:space="preserve"> to authors</w:t>
      </w:r>
    </w:p>
    <w:p w14:paraId="1C8F8BD7" w14:textId="4CEC3125" w:rsidR="00FF4770" w:rsidRPr="00B40BD3" w:rsidRDefault="00C66D86" w:rsidP="000946E6">
      <w:pPr>
        <w:pStyle w:val="Author"/>
      </w:pPr>
      <w:r w:rsidRPr="00B40BD3">
        <w:rPr>
          <w:b/>
          <w:bCs/>
        </w:rPr>
        <w:t>Martha</w:t>
      </w:r>
      <w:r w:rsidR="000946E6" w:rsidRPr="00B40BD3">
        <w:rPr>
          <w:b/>
          <w:bCs/>
        </w:rPr>
        <w:t xml:space="preserve"> </w:t>
      </w:r>
      <w:r w:rsidRPr="00B40BD3">
        <w:rPr>
          <w:b/>
          <w:bCs/>
        </w:rPr>
        <w:t>Happy</w:t>
      </w:r>
      <w:r w:rsidR="003B1287">
        <w:rPr>
          <w:b/>
          <w:bCs/>
        </w:rPr>
        <w:t>,</w:t>
      </w:r>
      <w:r w:rsidR="002B0EDB" w:rsidRPr="00B40BD3">
        <w:t xml:space="preserve"> Karl </w:t>
      </w:r>
      <w:r w:rsidRPr="00B40BD3">
        <w:t>Lucky</w:t>
      </w:r>
    </w:p>
    <w:p w14:paraId="49F46F9A" w14:textId="77777777" w:rsidR="002B0EDB" w:rsidRPr="00B40BD3" w:rsidRDefault="002B0EDB" w:rsidP="001F49F8">
      <w:pPr>
        <w:pStyle w:val="Affiliation"/>
      </w:pPr>
      <w:r w:rsidRPr="00B40BD3">
        <w:t xml:space="preserve">Institute of Geotechnics, TU Wien, Austria, </w:t>
      </w:r>
      <w:r w:rsidR="006F400E" w:rsidRPr="00B40BD3">
        <w:t>martha</w:t>
      </w:r>
      <w:r w:rsidRPr="00B40BD3">
        <w:t>.</w:t>
      </w:r>
      <w:r w:rsidR="00C66D86" w:rsidRPr="00B40BD3">
        <w:t>happy</w:t>
      </w:r>
      <w:r w:rsidRPr="00B40BD3">
        <w:t xml:space="preserve">@tuwien.ac.at </w:t>
      </w:r>
    </w:p>
    <w:p w14:paraId="416A3F23" w14:textId="77777777" w:rsidR="002B0EDB" w:rsidRPr="00B40BD3" w:rsidRDefault="00C66D86" w:rsidP="002B0EDB">
      <w:pPr>
        <w:pStyle w:val="Author"/>
      </w:pPr>
      <w:r w:rsidRPr="00B40BD3">
        <w:t>Arthur</w:t>
      </w:r>
      <w:r w:rsidR="002B0EDB" w:rsidRPr="00B40BD3">
        <w:t xml:space="preserve"> </w:t>
      </w:r>
      <w:r w:rsidRPr="00B40BD3">
        <w:t>Joy</w:t>
      </w:r>
    </w:p>
    <w:p w14:paraId="2404F38A" w14:textId="77777777" w:rsidR="002B0EDB" w:rsidRPr="00B40BD3" w:rsidRDefault="00776CBD" w:rsidP="001F49F8">
      <w:pPr>
        <w:pStyle w:val="Affiliation"/>
      </w:pPr>
      <w:r w:rsidRPr="00B40BD3">
        <w:t>Center of Ground Engineering</w:t>
      </w:r>
      <w:r w:rsidR="002B0EDB" w:rsidRPr="00B40BD3">
        <w:t xml:space="preserve">, </w:t>
      </w:r>
      <w:r w:rsidRPr="00B40BD3">
        <w:t>Mole Construction Company</w:t>
      </w:r>
      <w:r w:rsidR="002B0EDB" w:rsidRPr="00B40BD3">
        <w:t xml:space="preserve">, </w:t>
      </w:r>
      <w:r w:rsidRPr="00B40BD3">
        <w:t>Chile</w:t>
      </w:r>
    </w:p>
    <w:p w14:paraId="6CFFB618" w14:textId="6822E856" w:rsidR="00057E2C" w:rsidRDefault="002B0EDB" w:rsidP="00051F99">
      <w:pPr>
        <w:pStyle w:val="ABSTRACT"/>
      </w:pPr>
      <w:r w:rsidRPr="00B40BD3">
        <w:t xml:space="preserve">ABSTRACT: </w:t>
      </w:r>
      <w:r w:rsidR="006870F9" w:rsidRPr="00B40BD3">
        <w:t xml:space="preserve">This paper template contains all instructions necessary for preparing a paper for </w:t>
      </w:r>
      <w:r w:rsidRPr="00B40BD3">
        <w:t xml:space="preserve">the </w:t>
      </w:r>
      <w:r w:rsidR="00CD65C4" w:rsidRPr="00B40BD3">
        <w:t>21</w:t>
      </w:r>
      <w:r w:rsidR="00CD65C4" w:rsidRPr="00B40BD3">
        <w:rPr>
          <w:vertAlign w:val="superscript"/>
        </w:rPr>
        <w:t>s</w:t>
      </w:r>
      <w:r w:rsidRPr="00B40BD3">
        <w:rPr>
          <w:vertAlign w:val="superscript"/>
        </w:rPr>
        <w:t>t</w:t>
      </w:r>
      <w:r w:rsidRPr="00B40BD3">
        <w:t xml:space="preserve"> I</w:t>
      </w:r>
      <w:r w:rsidR="00CD65C4" w:rsidRPr="00B40BD3">
        <w:t>nternational Conference on Soil Mechanics and Geotechnical Engineering in Vienna. It is recommended to prepare papers in</w:t>
      </w:r>
      <w:r w:rsidRPr="00B40BD3">
        <w:t xml:space="preserve"> MS Word</w:t>
      </w:r>
      <w:r w:rsidR="00CD65C4" w:rsidRPr="00B40BD3">
        <w:t>.</w:t>
      </w:r>
      <w:r w:rsidRPr="00B40BD3">
        <w:t xml:space="preserve"> </w:t>
      </w:r>
      <w:r w:rsidR="00CD65C4" w:rsidRPr="00B40BD3">
        <w:t xml:space="preserve">A submission of a </w:t>
      </w:r>
      <w:r w:rsidRPr="00B40BD3">
        <w:t xml:space="preserve">.docx and PDF </w:t>
      </w:r>
      <w:r w:rsidR="00CD65C4" w:rsidRPr="00B40BD3">
        <w:t xml:space="preserve">version in A4 format is required. Abstracts should not exceed </w:t>
      </w:r>
      <w:r w:rsidR="000D16B7">
        <w:rPr>
          <w:b/>
        </w:rPr>
        <w:t>30</w:t>
      </w:r>
      <w:r w:rsidR="00CD65C4" w:rsidRPr="006844C3">
        <w:rPr>
          <w:b/>
        </w:rPr>
        <w:t>0</w:t>
      </w:r>
      <w:r w:rsidR="006870F9" w:rsidRPr="006844C3">
        <w:rPr>
          <w:b/>
        </w:rPr>
        <w:t> </w:t>
      </w:r>
      <w:r w:rsidR="000D16B7">
        <w:rPr>
          <w:b/>
        </w:rPr>
        <w:t>words</w:t>
      </w:r>
      <w:r w:rsidR="004B1129" w:rsidRPr="004B1129">
        <w:rPr>
          <w:bCs/>
        </w:rPr>
        <w:t>,</w:t>
      </w:r>
      <w:r w:rsidR="00CD65C4" w:rsidRPr="00B40BD3">
        <w:t xml:space="preserve"> and the final paper must </w:t>
      </w:r>
      <w:r w:rsidR="006E3B8B">
        <w:t>be</w:t>
      </w:r>
      <w:r w:rsidRPr="00B40BD3">
        <w:t xml:space="preserve"> </w:t>
      </w:r>
      <w:r w:rsidRPr="006844C3">
        <w:rPr>
          <w:b/>
        </w:rPr>
        <w:t>4</w:t>
      </w:r>
      <w:r w:rsidR="006844C3">
        <w:rPr>
          <w:b/>
        </w:rPr>
        <w:t xml:space="preserve"> OR 6</w:t>
      </w:r>
      <w:r w:rsidR="006870F9" w:rsidRPr="006844C3">
        <w:rPr>
          <w:b/>
        </w:rPr>
        <w:t> </w:t>
      </w:r>
      <w:r w:rsidRPr="006844C3">
        <w:rPr>
          <w:b/>
        </w:rPr>
        <w:t>pages</w:t>
      </w:r>
      <w:r w:rsidR="006844C3">
        <w:rPr>
          <w:b/>
        </w:rPr>
        <w:t xml:space="preserve"> (no odd number of pages </w:t>
      </w:r>
      <w:r w:rsidR="006E3B8B">
        <w:rPr>
          <w:b/>
        </w:rPr>
        <w:t>will be accepted</w:t>
      </w:r>
      <w:r w:rsidR="006844C3">
        <w:rPr>
          <w:b/>
        </w:rPr>
        <w:t>)</w:t>
      </w:r>
      <w:r w:rsidR="00CD65C4" w:rsidRPr="00B40BD3">
        <w:t>, including all figures</w:t>
      </w:r>
      <w:r w:rsidR="00E747B2" w:rsidRPr="00B40BD3">
        <w:t>, tables</w:t>
      </w:r>
      <w:r w:rsidR="00CD65C4" w:rsidRPr="00B40BD3">
        <w:t>, and references</w:t>
      </w:r>
      <w:r w:rsidRPr="00B40BD3">
        <w:t xml:space="preserve">. </w:t>
      </w:r>
      <w:r w:rsidR="006870F9" w:rsidRPr="00B40BD3">
        <w:t>Please n</w:t>
      </w:r>
      <w:r w:rsidRPr="00B40BD3">
        <w:t xml:space="preserve">ote that no copyright transfer is required for the </w:t>
      </w:r>
      <w:r w:rsidR="004B1129">
        <w:t>c</w:t>
      </w:r>
      <w:r w:rsidRPr="00B40BD3">
        <w:t>onference papers</w:t>
      </w:r>
      <w:r w:rsidR="006870F9" w:rsidRPr="00B40BD3">
        <w:t>;</w:t>
      </w:r>
      <w:r w:rsidRPr="00B40BD3">
        <w:t xml:space="preserve"> only a permission to publish</w:t>
      </w:r>
      <w:r w:rsidR="006870F9" w:rsidRPr="00B40BD3">
        <w:t xml:space="preserve"> is mandatory</w:t>
      </w:r>
      <w:r w:rsidRPr="00B40BD3">
        <w:t xml:space="preserve">. There will be no post-conference volume for late papers. </w:t>
      </w:r>
      <w:r w:rsidR="006844C3">
        <w:t>Please c</w:t>
      </w:r>
      <w:r w:rsidRPr="00B40BD3">
        <w:t xml:space="preserve">heck </w:t>
      </w:r>
      <w:r w:rsidR="006844C3">
        <w:t>the conference website</w:t>
      </w:r>
      <w:r w:rsidR="00900D2F">
        <w:t xml:space="preserve"> for all </w:t>
      </w:r>
      <w:r w:rsidR="00900D2F" w:rsidRPr="00B40BD3">
        <w:t>deadlines</w:t>
      </w:r>
      <w:r w:rsidRPr="00B40BD3">
        <w:t xml:space="preserve">. </w:t>
      </w:r>
      <w:r w:rsidR="002314CD">
        <w:t xml:space="preserve">In order for a paper to be published in the conference proceedings, at least one of the authors must register for the conference. </w:t>
      </w:r>
      <w:r w:rsidR="007E76EF">
        <w:t xml:space="preserve">A maximum of two papers can be assigned to a registered participant. </w:t>
      </w:r>
      <w:r w:rsidR="00051F99" w:rsidRPr="00B40BD3">
        <w:t>Please use the predefined MS Word styles of this template for all formatting purposes</w:t>
      </w:r>
      <w:r w:rsidR="006844C3">
        <w:t xml:space="preserve"> and avoid using</w:t>
      </w:r>
      <w:r w:rsidR="00051F99" w:rsidRPr="00B40BD3">
        <w:t xml:space="preserve"> </w:t>
      </w:r>
      <w:r w:rsidR="006844C3">
        <w:t>a</w:t>
      </w:r>
      <w:r w:rsidR="00051F99" w:rsidRPr="00B40BD3">
        <w:t xml:space="preserve">dditional formatting of your text. </w:t>
      </w:r>
    </w:p>
    <w:p w14:paraId="0BF18FD5" w14:textId="04D5BB13" w:rsidR="008A57AF" w:rsidRPr="00B40BD3" w:rsidRDefault="008A57AF" w:rsidP="006844C3">
      <w:pPr>
        <w:pStyle w:val="KEYWORDS"/>
      </w:pPr>
      <w:r w:rsidRPr="00B40BD3">
        <w:t xml:space="preserve">KEYWORDS: </w:t>
      </w:r>
      <w:r w:rsidR="00CD65C4" w:rsidRPr="00B40BD3">
        <w:t>Paper template</w:t>
      </w:r>
      <w:r w:rsidR="007E76EF">
        <w:t>,</w:t>
      </w:r>
      <w:r w:rsidR="00CD65C4" w:rsidRPr="00B40BD3">
        <w:t xml:space="preserve"> instructions</w:t>
      </w:r>
      <w:r w:rsidR="00520C12" w:rsidRPr="00B40BD3">
        <w:t>.</w:t>
      </w:r>
    </w:p>
    <w:p w14:paraId="4D278AE3" w14:textId="77777777" w:rsidR="00057E2C" w:rsidRPr="00B40BD3" w:rsidRDefault="00057E2C" w:rsidP="008A57AF">
      <w:pPr>
        <w:pStyle w:val="KEYWORDS"/>
      </w:pPr>
    </w:p>
    <w:p w14:paraId="0107FC43" w14:textId="77777777" w:rsidR="00057E2C" w:rsidRPr="00B40BD3" w:rsidRDefault="00057E2C" w:rsidP="008A57AF">
      <w:pPr>
        <w:pStyle w:val="KEYWORDS"/>
        <w:sectPr w:rsidR="00057E2C" w:rsidRPr="00B40BD3" w:rsidSect="00057E2C">
          <w:headerReference w:type="default" r:id="rId8"/>
          <w:type w:val="continuous"/>
          <w:pgSz w:w="11906" w:h="16838"/>
          <w:pgMar w:top="1134" w:right="1134" w:bottom="1701" w:left="1134" w:header="680" w:footer="567" w:gutter="0"/>
          <w:cols w:space="708"/>
          <w:docGrid w:linePitch="360"/>
        </w:sectPr>
      </w:pPr>
    </w:p>
    <w:p w14:paraId="2A6548FE" w14:textId="77777777" w:rsidR="00FC221B" w:rsidRPr="006844C3" w:rsidRDefault="00FC221B" w:rsidP="000946E6">
      <w:pPr>
        <w:pStyle w:val="INTRODUCTIONHEADING"/>
      </w:pPr>
      <w:r w:rsidRPr="006844C3">
        <w:t>introduction</w:t>
      </w:r>
    </w:p>
    <w:p w14:paraId="0AAE0A06" w14:textId="77777777" w:rsidR="00FC221B" w:rsidRPr="00B40BD3" w:rsidRDefault="000B5A0E" w:rsidP="00FF4770">
      <w:pPr>
        <w:pStyle w:val="FirstPargraph"/>
      </w:pPr>
      <w:r w:rsidRPr="00B40BD3">
        <w:t xml:space="preserve">This template includes all styles for formatting a paper for the ICSMGE 2026 in Vienna. Please read and follow the instructions carefully. </w:t>
      </w:r>
    </w:p>
    <w:p w14:paraId="51C34DAD" w14:textId="77777777" w:rsidR="00BE6212" w:rsidRPr="00B40BD3" w:rsidRDefault="00BE6212" w:rsidP="00BE6212">
      <w:pPr>
        <w:pStyle w:val="Heading1"/>
      </w:pPr>
      <w:r w:rsidRPr="006844C3">
        <w:t>Paper header</w:t>
      </w:r>
    </w:p>
    <w:p w14:paraId="4C87BE9A" w14:textId="77777777" w:rsidR="000B5A0E" w:rsidRPr="00B40BD3" w:rsidRDefault="000B5A0E" w:rsidP="000B5A0E">
      <w:pPr>
        <w:pStyle w:val="Heading2"/>
      </w:pPr>
      <w:r w:rsidRPr="00B40BD3">
        <w:t>Title of paper</w:t>
      </w:r>
    </w:p>
    <w:p w14:paraId="0EA7E686" w14:textId="77777777" w:rsidR="000B5A0E" w:rsidRPr="00B40BD3" w:rsidRDefault="000B5A0E" w:rsidP="000B5A0E">
      <w:pPr>
        <w:pStyle w:val="FirstPargraph"/>
      </w:pPr>
      <w:r w:rsidRPr="00B40BD3">
        <w:t>Please choose a title for your paper that has a maximum length of two lines.</w:t>
      </w:r>
      <w:r w:rsidR="00BE6212" w:rsidRPr="00B40BD3">
        <w:t xml:space="preserve"> Do not modify the character size to fit a longer title, stick to the “Title” style.</w:t>
      </w:r>
      <w:r w:rsidRPr="00B40BD3">
        <w:t xml:space="preserve"> The title should be in lowercase letters except for the first letter, proper </w:t>
      </w:r>
      <w:r w:rsidR="00BE6212" w:rsidRPr="00B40BD3">
        <w:t>nouns,</w:t>
      </w:r>
      <w:r w:rsidRPr="00B40BD3">
        <w:t xml:space="preserve"> and acronyms.</w:t>
      </w:r>
    </w:p>
    <w:p w14:paraId="67F6240A" w14:textId="77777777" w:rsidR="00BE6212" w:rsidRPr="00B40BD3" w:rsidRDefault="00BE6212" w:rsidP="00BE6212">
      <w:pPr>
        <w:pStyle w:val="Heading2"/>
      </w:pPr>
      <w:r w:rsidRPr="00B40BD3">
        <w:t>Authors and affiliations</w:t>
      </w:r>
    </w:p>
    <w:p w14:paraId="68D192A2" w14:textId="2D7929A2" w:rsidR="00BE6212" w:rsidRPr="00B40BD3" w:rsidRDefault="00BE6212" w:rsidP="00BE6212">
      <w:pPr>
        <w:pStyle w:val="FirstPargraph"/>
      </w:pPr>
      <w:r w:rsidRPr="00B40BD3">
        <w:t>Use the “Author” style and state the authors of your paper with the structure [First Name] [Last Name]</w:t>
      </w:r>
      <w:r w:rsidR="003B1287">
        <w:t>,</w:t>
      </w:r>
      <w:r w:rsidR="006844C3">
        <w:t xml:space="preserve"> </w:t>
      </w:r>
      <w:r w:rsidRPr="00B40BD3">
        <w:t xml:space="preserve">[First Name] [Last Name]. List </w:t>
      </w:r>
      <w:r w:rsidR="00A613A4" w:rsidRPr="00B40BD3">
        <w:t xml:space="preserve">the first author and </w:t>
      </w:r>
      <w:r w:rsidRPr="00B40BD3">
        <w:t xml:space="preserve">all authors </w:t>
      </w:r>
      <w:r w:rsidR="00AA24BC">
        <w:t>with</w:t>
      </w:r>
      <w:r w:rsidR="00A613A4" w:rsidRPr="00B40BD3">
        <w:t xml:space="preserve"> </w:t>
      </w:r>
      <w:r w:rsidRPr="00B40BD3">
        <w:t xml:space="preserve">the same </w:t>
      </w:r>
      <w:r w:rsidR="00AA24BC">
        <w:t>affiliation</w:t>
      </w:r>
      <w:r w:rsidRPr="00B40BD3">
        <w:t xml:space="preserve"> as the first author in the first line. </w:t>
      </w:r>
    </w:p>
    <w:p w14:paraId="4AF34C7C" w14:textId="77777777" w:rsidR="003A77F4" w:rsidRPr="00B40BD3" w:rsidRDefault="003A77F4" w:rsidP="003A77F4">
      <w:pPr>
        <w:pStyle w:val="Paragraph"/>
      </w:pPr>
      <w:r w:rsidRPr="00B40BD3">
        <w:t>The first line of authors is followed by the affiliation of those authors. Use the “Affiliation” style and the structure: [Department], [Affiliation], [City], [Country], [</w:t>
      </w:r>
      <w:r w:rsidR="00CC347A" w:rsidRPr="00B40BD3">
        <w:t xml:space="preserve">Corresponding author’s </w:t>
      </w:r>
      <w:r w:rsidRPr="00B40BD3">
        <w:t>email address].</w:t>
      </w:r>
    </w:p>
    <w:p w14:paraId="72C9FFA5" w14:textId="2F10DE89" w:rsidR="003A77F4" w:rsidRPr="00B40BD3" w:rsidRDefault="003A77F4" w:rsidP="003A77F4">
      <w:pPr>
        <w:pStyle w:val="Paragraph"/>
      </w:pPr>
      <w:r w:rsidRPr="00B40BD3">
        <w:t>The line of affiliations may be followed by another line of authors who share their affiliation. Use the styles “Author” and “Affiliation” as before.</w:t>
      </w:r>
      <w:r w:rsidR="00A613A4" w:rsidRPr="00B40BD3">
        <w:t xml:space="preserve"> Indicate the presenting author in bold font.</w:t>
      </w:r>
    </w:p>
    <w:p w14:paraId="4A614B89" w14:textId="77777777" w:rsidR="003A77F4" w:rsidRPr="00B40BD3" w:rsidRDefault="003A77F4" w:rsidP="003A77F4">
      <w:pPr>
        <w:pStyle w:val="Heading2"/>
      </w:pPr>
      <w:r w:rsidRPr="00B40BD3">
        <w:t>Abstract</w:t>
      </w:r>
    </w:p>
    <w:p w14:paraId="119BA482" w14:textId="36DB0B50" w:rsidR="003A77F4" w:rsidRPr="00B40BD3" w:rsidRDefault="003A77F4" w:rsidP="003A77F4">
      <w:pPr>
        <w:pStyle w:val="FirstPargraph"/>
      </w:pPr>
      <w:r w:rsidRPr="00B40BD3">
        <w:t xml:space="preserve">The list of authors and affiliations is followed by the abstract of your paper. The abstract starts with the word ABSTRACT: in capital letters and uses the “ABSTRACT” style. Abstracts should not exceed </w:t>
      </w:r>
      <w:r w:rsidR="000D16B7">
        <w:t>30</w:t>
      </w:r>
      <w:r w:rsidRPr="00B40BD3">
        <w:t xml:space="preserve">0 </w:t>
      </w:r>
      <w:r w:rsidR="000D16B7">
        <w:t>words</w:t>
      </w:r>
      <w:r w:rsidRPr="00B40BD3">
        <w:t>.</w:t>
      </w:r>
    </w:p>
    <w:p w14:paraId="554A55AC" w14:textId="77777777" w:rsidR="00253324" w:rsidRPr="00B40BD3" w:rsidRDefault="00253324" w:rsidP="00253324">
      <w:pPr>
        <w:pStyle w:val="Heading2"/>
      </w:pPr>
      <w:r w:rsidRPr="00B40BD3">
        <w:t>Keywords</w:t>
      </w:r>
    </w:p>
    <w:p w14:paraId="782CF13E" w14:textId="71B959CE" w:rsidR="0097513C" w:rsidRPr="00B40BD3" w:rsidRDefault="00253324" w:rsidP="00800767">
      <w:pPr>
        <w:pStyle w:val="FirstPargraph"/>
        <w:rPr>
          <w:rStyle w:val="Heading1Char"/>
        </w:rPr>
      </w:pPr>
      <w:r w:rsidRPr="00B40BD3">
        <w:t xml:space="preserve">Please provide a relevant keyword list </w:t>
      </w:r>
      <w:r w:rsidR="00A613A4" w:rsidRPr="00B40BD3">
        <w:t>that is limited to one line</w:t>
      </w:r>
      <w:r w:rsidRPr="00B40BD3">
        <w:t xml:space="preserve">. Separate keywords with a </w:t>
      </w:r>
      <w:r w:rsidR="007E76EF">
        <w:t>comma</w:t>
      </w:r>
      <w:r w:rsidR="00520C12" w:rsidRPr="00B40BD3">
        <w:t xml:space="preserve"> and end</w:t>
      </w:r>
      <w:r w:rsidR="00A613A4" w:rsidRPr="00B40BD3">
        <w:t xml:space="preserve"> the list</w:t>
      </w:r>
      <w:r w:rsidR="00520C12" w:rsidRPr="00B40BD3">
        <w:t xml:space="preserve"> with a full stop</w:t>
      </w:r>
      <w:r w:rsidRPr="00B40BD3">
        <w:t xml:space="preserve">. </w:t>
      </w:r>
    </w:p>
    <w:p w14:paraId="562D162E" w14:textId="4EA5F8CC" w:rsidR="00800767" w:rsidRPr="00B40BD3" w:rsidRDefault="00800767" w:rsidP="00800767">
      <w:pPr>
        <w:pStyle w:val="Heading1"/>
      </w:pPr>
      <w:r w:rsidRPr="00B40BD3">
        <w:t>Heading</w:t>
      </w:r>
    </w:p>
    <w:p w14:paraId="6F2FCC8F" w14:textId="0A676431" w:rsidR="0097513C" w:rsidRPr="00B40BD3" w:rsidRDefault="0097513C" w:rsidP="0097513C">
      <w:pPr>
        <w:pStyle w:val="FirstPargraph"/>
      </w:pPr>
      <w:r w:rsidRPr="00B40BD3">
        <w:t xml:space="preserve">Please use the style “INTRODUCTION HEADING” for the very first heading of your paper (usually the </w:t>
      </w:r>
      <w:r w:rsidR="00A13B70" w:rsidRPr="00B40BD3">
        <w:t>introduction</w:t>
      </w:r>
      <w:r w:rsidRPr="00B40BD3">
        <w:t>). This style is only required once in your paper.</w:t>
      </w:r>
    </w:p>
    <w:p w14:paraId="17C77FAA" w14:textId="19391A74" w:rsidR="0097513C" w:rsidRPr="00B40BD3" w:rsidRDefault="0097513C" w:rsidP="0097513C">
      <w:pPr>
        <w:pStyle w:val="Paragraph"/>
      </w:pPr>
      <w:r w:rsidRPr="00B40BD3">
        <w:t>For all other first level headings use the style “1</w:t>
      </w:r>
      <w:r w:rsidR="00BE6455">
        <w:t> </w:t>
      </w:r>
      <w:r w:rsidRPr="00B40BD3">
        <w:t>HEADING 1”. Styles are also defined for second (“1.1</w:t>
      </w:r>
      <w:r w:rsidR="00BE6455">
        <w:t> </w:t>
      </w:r>
      <w:r w:rsidRPr="00B40BD3">
        <w:t>Heading 2”) and third (“1.1.1 Heading 3”) level headings.</w:t>
      </w:r>
    </w:p>
    <w:p w14:paraId="5A18C7AC" w14:textId="51102F71" w:rsidR="0097513C" w:rsidRPr="00B40BD3" w:rsidRDefault="0097513C" w:rsidP="0097513C">
      <w:pPr>
        <w:pStyle w:val="Paragraph"/>
      </w:pPr>
      <w:r w:rsidRPr="00B40BD3">
        <w:t>Please avoid a fourth level of headings.</w:t>
      </w:r>
      <w:r w:rsidR="009D2EF4">
        <w:t xml:space="preserve"> </w:t>
      </w:r>
      <w:r w:rsidRPr="00B40BD3">
        <w:t xml:space="preserve">Headings are numbered automatically. </w:t>
      </w:r>
      <w:r w:rsidR="00A13B70" w:rsidRPr="00B40BD3">
        <w:t>K</w:t>
      </w:r>
      <w:r w:rsidRPr="00B40BD3">
        <w:t xml:space="preserve">eep headings short and </w:t>
      </w:r>
      <w:r w:rsidR="00A13B70" w:rsidRPr="00B40BD3">
        <w:t xml:space="preserve">try to </w:t>
      </w:r>
      <w:r w:rsidRPr="00B40BD3">
        <w:t>avoid multi-line headings.</w:t>
      </w:r>
    </w:p>
    <w:p w14:paraId="03B0F3DF" w14:textId="77777777" w:rsidR="00FF4770" w:rsidRPr="006844C3" w:rsidRDefault="00C66D86" w:rsidP="000946E6">
      <w:pPr>
        <w:pStyle w:val="Heading1"/>
      </w:pPr>
      <w:r w:rsidRPr="006844C3">
        <w:t>Text Body</w:t>
      </w:r>
    </w:p>
    <w:p w14:paraId="36885215" w14:textId="77777777" w:rsidR="00776CBD" w:rsidRPr="00B40BD3" w:rsidRDefault="00776CBD" w:rsidP="00776CBD">
      <w:pPr>
        <w:pStyle w:val="FirstPargraph"/>
      </w:pPr>
      <w:r w:rsidRPr="00B40BD3">
        <w:t>Each heading is followed by a paragraph of the style “First Paragraph”. It has no indent and is used after headings, figure captions, tables, and equations.</w:t>
      </w:r>
    </w:p>
    <w:p w14:paraId="26C1BF94" w14:textId="2DD56FCC" w:rsidR="00776CBD" w:rsidRPr="00B40BD3" w:rsidRDefault="00776CBD" w:rsidP="00776CBD">
      <w:pPr>
        <w:pStyle w:val="Paragraph"/>
      </w:pPr>
      <w:r w:rsidRPr="00B40BD3">
        <w:t xml:space="preserve">All other paragraphs </w:t>
      </w:r>
      <w:r w:rsidR="00706619" w:rsidRPr="00B40BD3">
        <w:t xml:space="preserve">of a section </w:t>
      </w:r>
      <w:r w:rsidRPr="00B40BD3">
        <w:t>(second paragraph, third paragraph, …) are formatted with the “Paragraph” style</w:t>
      </w:r>
      <w:r w:rsidR="00FF2630" w:rsidRPr="00B40BD3">
        <w:t>, which automatically uses an ident of 0.6 cm for the first line of the paragraph.</w:t>
      </w:r>
    </w:p>
    <w:p w14:paraId="71DF6355" w14:textId="77777777" w:rsidR="003F0ED1" w:rsidRPr="00B40BD3" w:rsidRDefault="003F0ED1" w:rsidP="00776CBD">
      <w:pPr>
        <w:pStyle w:val="Paragraph"/>
      </w:pPr>
      <w:r w:rsidRPr="00B40BD3">
        <w:t>You may also use bullet lists with style “List Bullet”:</w:t>
      </w:r>
    </w:p>
    <w:p w14:paraId="21F2BA87" w14:textId="77777777" w:rsidR="003F0ED1" w:rsidRPr="00B40BD3" w:rsidRDefault="003F0ED1" w:rsidP="003F0ED1">
      <w:pPr>
        <w:pStyle w:val="ListBullet"/>
      </w:pPr>
      <w:r w:rsidRPr="00B40BD3">
        <w:t>This is a list item.</w:t>
      </w:r>
    </w:p>
    <w:p w14:paraId="77EA9040" w14:textId="06F89784" w:rsidR="003F0ED1" w:rsidRDefault="003F0ED1" w:rsidP="001C7E8A">
      <w:pPr>
        <w:pStyle w:val="ListBullet"/>
      </w:pPr>
      <w:r w:rsidRPr="00B40BD3">
        <w:t>This is another list item.</w:t>
      </w:r>
    </w:p>
    <w:p w14:paraId="5AE796FC" w14:textId="4AD53F21" w:rsidR="009D2EF4" w:rsidRDefault="009D2EF4" w:rsidP="009D2EF4">
      <w:pPr>
        <w:pStyle w:val="Paragraph"/>
      </w:pPr>
      <w:r>
        <w:t>Alternatively, you can also use a numbered list with style “List Number”:</w:t>
      </w:r>
    </w:p>
    <w:p w14:paraId="2C8B34E8" w14:textId="7BC0F201" w:rsidR="009D2EF4" w:rsidRDefault="004306CC" w:rsidP="009D2EF4">
      <w:pPr>
        <w:pStyle w:val="ListNumber"/>
      </w:pPr>
      <w:r>
        <w:t xml:space="preserve">This is a numbered list item. </w:t>
      </w:r>
    </w:p>
    <w:p w14:paraId="306D036E" w14:textId="7B04BBB7" w:rsidR="004306CC" w:rsidRPr="00B40BD3" w:rsidRDefault="004306CC" w:rsidP="009D2EF4">
      <w:pPr>
        <w:pStyle w:val="ListNumber"/>
      </w:pPr>
      <w:r>
        <w:t>This is another numbered list item.</w:t>
      </w:r>
    </w:p>
    <w:p w14:paraId="7CACE4D4" w14:textId="77777777" w:rsidR="00776CBD" w:rsidRPr="00B40BD3" w:rsidRDefault="00776CBD" w:rsidP="00776CBD">
      <w:pPr>
        <w:pStyle w:val="Heading2"/>
      </w:pPr>
      <w:r w:rsidRPr="00B40BD3">
        <w:t>Figures</w:t>
      </w:r>
    </w:p>
    <w:p w14:paraId="326D351A" w14:textId="2A736792" w:rsidR="003075F0" w:rsidRPr="00B40BD3" w:rsidRDefault="00990546" w:rsidP="003075F0">
      <w:pPr>
        <w:pStyle w:val="FirstPargraph"/>
      </w:pPr>
      <w:r w:rsidRPr="00B40BD3">
        <w:t>To include a figure in your text, format the corresponding paragraph with the style “Figure”, which automatically centers your figure.</w:t>
      </w:r>
    </w:p>
    <w:p w14:paraId="406270DB" w14:textId="748786D1" w:rsidR="00D115C2" w:rsidRPr="00B40BD3" w:rsidRDefault="00D115C2" w:rsidP="00D115C2">
      <w:pPr>
        <w:pStyle w:val="Paragraph"/>
      </w:pPr>
      <w:r w:rsidRPr="00B40BD3">
        <w:t xml:space="preserve">You can simply drag and drop the image or graph you want </w:t>
      </w:r>
      <w:r w:rsidR="00F7247A">
        <w:t xml:space="preserve">to </w:t>
      </w:r>
      <w:r w:rsidRPr="00B40BD3">
        <w:t xml:space="preserve">use into the newly formatted “Figure” paragraph. </w:t>
      </w:r>
    </w:p>
    <w:p w14:paraId="1A351BF2" w14:textId="22979216" w:rsidR="00C92007" w:rsidRPr="00B40BD3" w:rsidRDefault="00D115C2" w:rsidP="00C92007">
      <w:pPr>
        <w:pStyle w:val="Paragraph"/>
      </w:pPr>
      <w:r w:rsidRPr="00B40BD3">
        <w:t xml:space="preserve">Please use high quality images and graphics and make sure that the font size in your illustrations is sufficient. </w:t>
      </w:r>
      <w:r w:rsidR="00567021" w:rsidRPr="00B40BD3">
        <w:t xml:space="preserve">A resolution of at least </w:t>
      </w:r>
      <w:r w:rsidR="003075F0" w:rsidRPr="00B40BD3">
        <w:t>4</w:t>
      </w:r>
      <w:r w:rsidR="00567021" w:rsidRPr="00B40BD3">
        <w:t>00 dpi is recommended. Figures, etc. can be in black/white or full color.</w:t>
      </w:r>
      <w:r w:rsidR="00661FFA" w:rsidRPr="00B40BD3">
        <w:t xml:space="preserve"> Before saving the MS-Word document </w:t>
      </w:r>
      <w:r w:rsidR="00C92007" w:rsidRPr="00B40BD3">
        <w:t>after including the first figure</w:t>
      </w:r>
      <w:r w:rsidR="00661FFA" w:rsidRPr="00B40BD3">
        <w:t xml:space="preserve">, ensure that the default resolution is set to “high </w:t>
      </w:r>
      <w:r w:rsidR="00F7247A" w:rsidRPr="00B40BD3">
        <w:t>fidelity</w:t>
      </w:r>
      <w:r w:rsidR="00661FFA" w:rsidRPr="00B40BD3">
        <w:t>” and that the option “do</w:t>
      </w:r>
      <w:r w:rsidR="00C92007" w:rsidRPr="00B40BD3">
        <w:t> </w:t>
      </w:r>
      <w:r w:rsidR="00661FFA" w:rsidRPr="00B40BD3">
        <w:t>not</w:t>
      </w:r>
      <w:r w:rsidR="00C92007" w:rsidRPr="00B40BD3">
        <w:t> </w:t>
      </w:r>
      <w:r w:rsidR="00661FFA" w:rsidRPr="00B40BD3">
        <w:t>compress</w:t>
      </w:r>
      <w:r w:rsidR="00C92007" w:rsidRPr="00B40BD3">
        <w:t> </w:t>
      </w:r>
      <w:r w:rsidR="00661FFA" w:rsidRPr="00B40BD3">
        <w:t>images</w:t>
      </w:r>
      <w:r w:rsidR="00C92007" w:rsidRPr="00B40BD3">
        <w:t> in </w:t>
      </w:r>
      <w:r w:rsidR="00661FFA" w:rsidRPr="00B40BD3">
        <w:t xml:space="preserve">files” </w:t>
      </w:r>
      <w:r w:rsidR="00C92007" w:rsidRPr="00B40BD3">
        <w:t xml:space="preserve">is active </w:t>
      </w:r>
      <w:r w:rsidR="00661FFA" w:rsidRPr="00B40BD3">
        <w:t>(</w:t>
      </w:r>
      <w:r w:rsidR="00C92007" w:rsidRPr="00B40BD3">
        <w:t xml:space="preserve">see </w:t>
      </w:r>
      <w:r w:rsidR="00661FFA" w:rsidRPr="00B40BD3">
        <w:t>“File”</w:t>
      </w:r>
      <w:r w:rsidR="00F7247A">
        <w:t xml:space="preserve"> </w:t>
      </w:r>
      <w:r w:rsidR="00661FFA" w:rsidRPr="00B40BD3">
        <w:sym w:font="Wingdings" w:char="F0E0"/>
      </w:r>
      <w:r w:rsidR="00F7247A">
        <w:t xml:space="preserve"> “</w:t>
      </w:r>
      <w:r w:rsidR="00661FFA" w:rsidRPr="00B40BD3">
        <w:t>Options”</w:t>
      </w:r>
      <w:r w:rsidR="00F7247A">
        <w:t xml:space="preserve"> </w:t>
      </w:r>
      <w:r w:rsidR="00661FFA" w:rsidRPr="00B40BD3">
        <w:sym w:font="Wingdings" w:char="F0E0"/>
      </w:r>
      <w:r w:rsidR="00F7247A">
        <w:t xml:space="preserve"> “</w:t>
      </w:r>
      <w:r w:rsidR="00661FFA" w:rsidRPr="00B40BD3">
        <w:t>Advanced”</w:t>
      </w:r>
      <w:r w:rsidR="00F7247A">
        <w:t xml:space="preserve"> </w:t>
      </w:r>
      <w:r w:rsidR="00661FFA" w:rsidRPr="00B40BD3">
        <w:sym w:font="Wingdings" w:char="F0E0"/>
      </w:r>
      <w:r w:rsidR="00F7247A">
        <w:t xml:space="preserve"> “</w:t>
      </w:r>
      <w:r w:rsidR="00661FFA" w:rsidRPr="00B40BD3">
        <w:t>Image</w:t>
      </w:r>
      <w:r w:rsidR="00C92007" w:rsidRPr="00B40BD3">
        <w:t> </w:t>
      </w:r>
      <w:r w:rsidR="00661FFA" w:rsidRPr="00B40BD3">
        <w:t>and</w:t>
      </w:r>
      <w:r w:rsidR="00C92007" w:rsidRPr="00B40BD3">
        <w:t> </w:t>
      </w:r>
      <w:r w:rsidR="00661FFA" w:rsidRPr="00B40BD3">
        <w:t>Size</w:t>
      </w:r>
      <w:r w:rsidR="00C92007" w:rsidRPr="00B40BD3">
        <w:t> </w:t>
      </w:r>
      <w:r w:rsidR="00661FFA" w:rsidRPr="00B40BD3">
        <w:t>Quality”)</w:t>
      </w:r>
      <w:r w:rsidR="00C92007" w:rsidRPr="00B40BD3">
        <w:t>.</w:t>
      </w:r>
    </w:p>
    <w:p w14:paraId="0965E861" w14:textId="77777777" w:rsidR="00567021" w:rsidRPr="00B40BD3" w:rsidRDefault="00567021" w:rsidP="00567021">
      <w:pPr>
        <w:pStyle w:val="Heading3"/>
      </w:pPr>
      <w:r w:rsidRPr="00B40BD3">
        <w:t>Figure captions</w:t>
      </w:r>
    </w:p>
    <w:p w14:paraId="259095E0" w14:textId="77777777" w:rsidR="00567021" w:rsidRPr="00B40BD3" w:rsidRDefault="00AA0B7A" w:rsidP="00567021">
      <w:pPr>
        <w:pStyle w:val="FirstPargraph"/>
      </w:pPr>
      <w:r w:rsidRPr="00B40BD3">
        <w:t xml:space="preserve">After placing an image in the “Figure” paragraph, simply press Enter to create a caption </w:t>
      </w:r>
      <w:r w:rsidR="006F400E" w:rsidRPr="00B40BD3">
        <w:t>below</w:t>
      </w:r>
      <w:r w:rsidRPr="00B40BD3">
        <w:t xml:space="preserve"> your figure. Figure captions start with the word “Figure” and are numbered automatically. </w:t>
      </w:r>
      <w:r w:rsidR="006F400E" w:rsidRPr="00B40BD3">
        <w:t>Keep captions as short as possible and end them</w:t>
      </w:r>
      <w:r w:rsidRPr="00B40BD3">
        <w:t xml:space="preserve"> with a full stop.</w:t>
      </w:r>
    </w:p>
    <w:p w14:paraId="36D2748A" w14:textId="196F79F0" w:rsidR="00990546" w:rsidRPr="00B40BD3" w:rsidRDefault="00693898" w:rsidP="008D53EE">
      <w:pPr>
        <w:pStyle w:val="Figure"/>
        <w:ind w:right="35"/>
      </w:pPr>
      <w:r w:rsidRPr="003B1287">
        <w:rPr>
          <w:noProof/>
        </w:rPr>
        <w:lastRenderedPageBreak/>
        <w:drawing>
          <wp:inline distT="0" distB="0" distL="0" distR="0" wp14:anchorId="034EE3CF" wp14:editId="4A2DD26D">
            <wp:extent cx="2862072" cy="1796769"/>
            <wp:effectExtent l="0" t="0" r="0" b="0"/>
            <wp:docPr id="999317444" name="Grafik 1" descr="Ein Bild, das Text, Schrift, Poster,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444" name="Grafik 1" descr="Ein Bild, das Text, Schrift, Poster, Grafiken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2072" cy="1796769"/>
                    </a:xfrm>
                    <a:prstGeom prst="rect">
                      <a:avLst/>
                    </a:prstGeom>
                  </pic:spPr>
                </pic:pic>
              </a:graphicData>
            </a:graphic>
          </wp:inline>
        </w:drawing>
      </w:r>
    </w:p>
    <w:p w14:paraId="42CD9485" w14:textId="77777777" w:rsidR="00D115C2" w:rsidRPr="00B40BD3" w:rsidRDefault="00D115C2" w:rsidP="00D115C2">
      <w:pPr>
        <w:pStyle w:val="FigureCaption"/>
      </w:pPr>
      <w:bookmarkStart w:id="0" w:name="_Ref132631676"/>
      <w:r w:rsidRPr="00B40BD3">
        <w:t>This is the conference logo.</w:t>
      </w:r>
      <w:bookmarkEnd w:id="0"/>
    </w:p>
    <w:p w14:paraId="63C7899B" w14:textId="744BC9C2" w:rsidR="00D115C2" w:rsidRPr="00B40BD3" w:rsidRDefault="006F400E" w:rsidP="00D115C2">
      <w:pPr>
        <w:pStyle w:val="FirstPargraph"/>
      </w:pPr>
      <w:r w:rsidRPr="00B40BD3">
        <w:t>The caption of a figure is automatically followed by a paragraph of style “First Paragraph”.</w:t>
      </w:r>
    </w:p>
    <w:p w14:paraId="78F6F099" w14:textId="77777777" w:rsidR="006F400E" w:rsidRPr="00B40BD3" w:rsidRDefault="006F400E" w:rsidP="006F400E">
      <w:pPr>
        <w:pStyle w:val="Heading3"/>
      </w:pPr>
      <w:r w:rsidRPr="00B40BD3">
        <w:t>Figure references</w:t>
      </w:r>
    </w:p>
    <w:p w14:paraId="34791000" w14:textId="77777777" w:rsidR="006F400E" w:rsidRPr="00B40BD3" w:rsidRDefault="006F400E" w:rsidP="006F400E">
      <w:pPr>
        <w:pStyle w:val="FirstPargraph"/>
      </w:pPr>
      <w:r w:rsidRPr="00B40BD3">
        <w:t>To include a figure reference in your text, insert a cross-reference. Choose: reference type “Numbered item”, “Paragraph number”, and tick the “Insert as link” box</w:t>
      </w:r>
      <w:r w:rsidR="00580221" w:rsidRPr="00B40BD3">
        <w:t xml:space="preserve">. Select the </w:t>
      </w:r>
      <w:r w:rsidR="00905D41" w:rsidRPr="00B40BD3">
        <w:t>figure you want to refer to and</w:t>
      </w:r>
      <w:r w:rsidRPr="00B40BD3">
        <w:t xml:space="preserve"> hit “Insert”. Example: the conference logo is shown in </w:t>
      </w:r>
      <w:r w:rsidRPr="00B40BD3">
        <w:fldChar w:fldCharType="begin"/>
      </w:r>
      <w:r w:rsidRPr="00B40BD3">
        <w:instrText xml:space="preserve"> REF _Ref132631676 \r \h </w:instrText>
      </w:r>
      <w:r w:rsidRPr="00B40BD3">
        <w:fldChar w:fldCharType="separate"/>
      </w:r>
      <w:r w:rsidR="006E596A" w:rsidRPr="00B40BD3">
        <w:t>Figure 1</w:t>
      </w:r>
      <w:r w:rsidRPr="00B40BD3">
        <w:fldChar w:fldCharType="end"/>
      </w:r>
      <w:r w:rsidRPr="00B40BD3">
        <w:t>.</w:t>
      </w:r>
    </w:p>
    <w:p w14:paraId="23679190" w14:textId="77777777" w:rsidR="006F400E" w:rsidRPr="00B40BD3" w:rsidRDefault="006F400E" w:rsidP="006F400E">
      <w:pPr>
        <w:pStyle w:val="Heading2"/>
      </w:pPr>
      <w:r w:rsidRPr="00B40BD3">
        <w:t>Tables</w:t>
      </w:r>
    </w:p>
    <w:p w14:paraId="574818AE" w14:textId="77777777" w:rsidR="006F400E" w:rsidRPr="00B40BD3" w:rsidRDefault="003D3231" w:rsidP="003D3231">
      <w:pPr>
        <w:pStyle w:val="Heading3"/>
      </w:pPr>
      <w:r w:rsidRPr="00B40BD3">
        <w:t>Table captions</w:t>
      </w:r>
    </w:p>
    <w:p w14:paraId="03E79D1D" w14:textId="5EA254FB" w:rsidR="003D3231" w:rsidRPr="00B40BD3" w:rsidRDefault="003D3231" w:rsidP="003D3231">
      <w:pPr>
        <w:pStyle w:val="FirstPargraph"/>
      </w:pPr>
      <w:r w:rsidRPr="00B40BD3">
        <w:t>Table captions are placed above the table. Choose the style “Table 1. Table Caption” to create the caption for your table. Table captions start with the word “Table” and are numbered automatically</w:t>
      </w:r>
      <w:r w:rsidR="004C595A" w:rsidRPr="00B40BD3">
        <w:t xml:space="preserve"> (</w:t>
      </w:r>
      <w:r w:rsidR="00F7247A">
        <w:t>e</w:t>
      </w:r>
      <w:r w:rsidR="004C595A" w:rsidRPr="00B40BD3">
        <w:t>.g. “Table 1”)</w:t>
      </w:r>
      <w:r w:rsidRPr="00B40BD3">
        <w:t>. Keep captions as short as possible and end them with a full stop.</w:t>
      </w:r>
    </w:p>
    <w:p w14:paraId="6783031A" w14:textId="77777777" w:rsidR="003D3231" w:rsidRPr="00B40BD3" w:rsidRDefault="003D3231" w:rsidP="003D3231">
      <w:pPr>
        <w:pStyle w:val="Heading3"/>
      </w:pPr>
      <w:r w:rsidRPr="00B40BD3">
        <w:t>Table style</w:t>
      </w:r>
    </w:p>
    <w:p w14:paraId="281AE4AC" w14:textId="53D39352" w:rsidR="003D3231" w:rsidRPr="00B40BD3" w:rsidRDefault="0064248A" w:rsidP="003D3231">
      <w:pPr>
        <w:pStyle w:val="FirstPargraph"/>
      </w:pPr>
      <w:r w:rsidRPr="00B40BD3">
        <w:t>The paragraph after the table</w:t>
      </w:r>
      <w:r w:rsidR="004C595A" w:rsidRPr="00B40BD3">
        <w:t xml:space="preserve"> caption</w:t>
      </w:r>
      <w:r w:rsidRPr="00B40BD3">
        <w:t xml:space="preserve"> is automatically formatted with the “Table” style. </w:t>
      </w:r>
      <w:r w:rsidR="009277D7" w:rsidRPr="00B40BD3">
        <w:t xml:space="preserve">Insert tables using the table icon in MS Word. Make sure the table appears as described. </w:t>
      </w:r>
      <w:r w:rsidRPr="00B40BD3">
        <w:t xml:space="preserve">The font size in tables is 8 pt. A </w:t>
      </w:r>
      <w:r w:rsidR="009277D7" w:rsidRPr="00B40BD3">
        <w:t xml:space="preserve">table is limited with a </w:t>
      </w:r>
      <w:r w:rsidRPr="00B40BD3">
        <w:t>horizontal line at the top and the bottom of the table</w:t>
      </w:r>
      <w:r w:rsidR="009277D7" w:rsidRPr="00B40BD3">
        <w:t>.</w:t>
      </w:r>
      <w:r w:rsidRPr="00B40BD3">
        <w:t xml:space="preserve"> </w:t>
      </w:r>
      <w:r w:rsidR="004B1129">
        <w:t>An additional</w:t>
      </w:r>
      <w:r w:rsidR="009277D7" w:rsidRPr="00B40BD3">
        <w:t xml:space="preserve"> horizontal line </w:t>
      </w:r>
      <w:r w:rsidR="004B1129">
        <w:t xml:space="preserve">separates </w:t>
      </w:r>
      <w:r w:rsidRPr="00B40BD3">
        <w:t>the header of the table and the following lines.</w:t>
      </w:r>
    </w:p>
    <w:p w14:paraId="2AC3675D" w14:textId="77777777" w:rsidR="003D3231" w:rsidRPr="00B40BD3" w:rsidRDefault="003D3231" w:rsidP="003D3231">
      <w:pPr>
        <w:pStyle w:val="TableCaption"/>
      </w:pPr>
      <w:bookmarkStart w:id="1" w:name="_Ref132634391"/>
      <w:r w:rsidRPr="00B40BD3">
        <w:t>This is a table caption.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14"/>
        <w:gridCol w:w="1114"/>
        <w:gridCol w:w="1114"/>
      </w:tblGrid>
      <w:tr w:rsidR="00C65842" w:rsidRPr="00B40BD3" w14:paraId="340A6308" w14:textId="77777777" w:rsidTr="00580221">
        <w:trPr>
          <w:trHeight w:val="283"/>
        </w:trPr>
        <w:tc>
          <w:tcPr>
            <w:tcW w:w="1413" w:type="dxa"/>
            <w:tcBorders>
              <w:top w:val="single" w:sz="4" w:space="0" w:color="auto"/>
              <w:bottom w:val="single" w:sz="4" w:space="0" w:color="auto"/>
            </w:tcBorders>
            <w:vAlign w:val="center"/>
          </w:tcPr>
          <w:p w14:paraId="25611C33" w14:textId="77777777" w:rsidR="00C65842" w:rsidRPr="00B40BD3" w:rsidRDefault="00C65842" w:rsidP="00580221">
            <w:pPr>
              <w:pStyle w:val="Table"/>
              <w:jc w:val="left"/>
            </w:pPr>
            <w:r w:rsidRPr="00B40BD3">
              <w:t>Parameter</w:t>
            </w:r>
          </w:p>
        </w:tc>
        <w:tc>
          <w:tcPr>
            <w:tcW w:w="814" w:type="dxa"/>
            <w:tcBorders>
              <w:top w:val="single" w:sz="4" w:space="0" w:color="auto"/>
              <w:bottom w:val="single" w:sz="4" w:space="0" w:color="auto"/>
            </w:tcBorders>
            <w:vAlign w:val="center"/>
          </w:tcPr>
          <w:p w14:paraId="198399F6" w14:textId="77777777" w:rsidR="00C65842" w:rsidRPr="00B40BD3" w:rsidRDefault="00C65842" w:rsidP="00580221">
            <w:pPr>
              <w:pStyle w:val="Table"/>
              <w:jc w:val="left"/>
            </w:pPr>
            <w:r w:rsidRPr="00B40BD3">
              <w:t>Symbol</w:t>
            </w:r>
          </w:p>
        </w:tc>
        <w:tc>
          <w:tcPr>
            <w:tcW w:w="1114" w:type="dxa"/>
            <w:tcBorders>
              <w:top w:val="single" w:sz="4" w:space="0" w:color="auto"/>
              <w:bottom w:val="single" w:sz="4" w:space="0" w:color="auto"/>
            </w:tcBorders>
            <w:vAlign w:val="center"/>
          </w:tcPr>
          <w:p w14:paraId="68B62624" w14:textId="77777777" w:rsidR="00C65842" w:rsidRPr="00B40BD3" w:rsidRDefault="00C65842" w:rsidP="00580221">
            <w:pPr>
              <w:pStyle w:val="Table"/>
              <w:jc w:val="right"/>
            </w:pPr>
            <w:r w:rsidRPr="00B40BD3">
              <w:t>Value</w:t>
            </w:r>
          </w:p>
        </w:tc>
        <w:tc>
          <w:tcPr>
            <w:tcW w:w="1114" w:type="dxa"/>
            <w:tcBorders>
              <w:top w:val="single" w:sz="4" w:space="0" w:color="auto"/>
              <w:bottom w:val="single" w:sz="4" w:space="0" w:color="auto"/>
            </w:tcBorders>
            <w:vAlign w:val="center"/>
          </w:tcPr>
          <w:p w14:paraId="2EE220A0" w14:textId="77777777" w:rsidR="00C65842" w:rsidRPr="00B40BD3" w:rsidRDefault="00C65842" w:rsidP="00580221">
            <w:pPr>
              <w:pStyle w:val="Table"/>
              <w:jc w:val="right"/>
            </w:pPr>
            <w:r w:rsidRPr="00B40BD3">
              <w:t>Unit</w:t>
            </w:r>
          </w:p>
        </w:tc>
      </w:tr>
      <w:tr w:rsidR="00C65842" w:rsidRPr="00B40BD3" w14:paraId="56CDA3D1" w14:textId="77777777" w:rsidTr="00580221">
        <w:trPr>
          <w:trHeight w:val="283"/>
        </w:trPr>
        <w:tc>
          <w:tcPr>
            <w:tcW w:w="1413" w:type="dxa"/>
            <w:tcBorders>
              <w:top w:val="single" w:sz="4" w:space="0" w:color="auto"/>
            </w:tcBorders>
            <w:vAlign w:val="center"/>
          </w:tcPr>
          <w:p w14:paraId="0D85F9A2" w14:textId="77777777" w:rsidR="00C65842" w:rsidRPr="00B40BD3" w:rsidRDefault="00C65842" w:rsidP="00580221">
            <w:pPr>
              <w:pStyle w:val="Table"/>
              <w:jc w:val="left"/>
            </w:pPr>
            <w:r w:rsidRPr="00B40BD3">
              <w:t>Young’s modulus</w:t>
            </w:r>
          </w:p>
        </w:tc>
        <w:tc>
          <w:tcPr>
            <w:tcW w:w="814" w:type="dxa"/>
            <w:tcBorders>
              <w:top w:val="single" w:sz="4" w:space="0" w:color="auto"/>
            </w:tcBorders>
            <w:vAlign w:val="center"/>
          </w:tcPr>
          <w:p w14:paraId="67C67984" w14:textId="77777777" w:rsidR="00C65842" w:rsidRPr="00B40BD3" w:rsidRDefault="00C65842" w:rsidP="00580221">
            <w:pPr>
              <w:pStyle w:val="Table"/>
              <w:jc w:val="left"/>
              <w:rPr>
                <w:i/>
                <w:iCs/>
              </w:rPr>
            </w:pPr>
            <w:r w:rsidRPr="00B40BD3">
              <w:rPr>
                <w:i/>
                <w:iCs/>
              </w:rPr>
              <w:t>E</w:t>
            </w:r>
          </w:p>
        </w:tc>
        <w:tc>
          <w:tcPr>
            <w:tcW w:w="1114" w:type="dxa"/>
            <w:tcBorders>
              <w:top w:val="single" w:sz="4" w:space="0" w:color="auto"/>
            </w:tcBorders>
            <w:vAlign w:val="center"/>
          </w:tcPr>
          <w:p w14:paraId="4430A999" w14:textId="77777777" w:rsidR="00C65842" w:rsidRPr="00B40BD3" w:rsidRDefault="00C65842" w:rsidP="00580221">
            <w:pPr>
              <w:pStyle w:val="Table"/>
              <w:jc w:val="right"/>
            </w:pPr>
            <w:r w:rsidRPr="00B40BD3">
              <w:t>20</w:t>
            </w:r>
          </w:p>
        </w:tc>
        <w:tc>
          <w:tcPr>
            <w:tcW w:w="1114" w:type="dxa"/>
            <w:tcBorders>
              <w:top w:val="single" w:sz="4" w:space="0" w:color="auto"/>
            </w:tcBorders>
            <w:vAlign w:val="center"/>
          </w:tcPr>
          <w:p w14:paraId="19E73AF6" w14:textId="77777777" w:rsidR="00C65842" w:rsidRPr="00B40BD3" w:rsidRDefault="00C65842" w:rsidP="00580221">
            <w:pPr>
              <w:pStyle w:val="Table"/>
              <w:jc w:val="right"/>
              <w:rPr>
                <w:vertAlign w:val="superscript"/>
              </w:rPr>
            </w:pPr>
            <w:r w:rsidRPr="00B40BD3">
              <w:t>MN/m</w:t>
            </w:r>
            <w:r w:rsidRPr="00B40BD3">
              <w:rPr>
                <w:vertAlign w:val="superscript"/>
              </w:rPr>
              <w:t>2</w:t>
            </w:r>
          </w:p>
        </w:tc>
      </w:tr>
      <w:tr w:rsidR="00C65842" w:rsidRPr="00B40BD3" w14:paraId="7153BCC1" w14:textId="77777777" w:rsidTr="00580221">
        <w:trPr>
          <w:trHeight w:val="283"/>
        </w:trPr>
        <w:tc>
          <w:tcPr>
            <w:tcW w:w="1413" w:type="dxa"/>
            <w:tcBorders>
              <w:bottom w:val="single" w:sz="4" w:space="0" w:color="auto"/>
            </w:tcBorders>
            <w:vAlign w:val="center"/>
          </w:tcPr>
          <w:p w14:paraId="2A126876" w14:textId="77777777" w:rsidR="00C65842" w:rsidRPr="00B40BD3" w:rsidRDefault="00C65842" w:rsidP="00580221">
            <w:pPr>
              <w:pStyle w:val="Table"/>
              <w:jc w:val="left"/>
            </w:pPr>
            <w:r w:rsidRPr="00B40BD3">
              <w:t xml:space="preserve">Poisson’s </w:t>
            </w:r>
            <w:r w:rsidR="00DB12C8" w:rsidRPr="00B40BD3">
              <w:t>ratio</w:t>
            </w:r>
          </w:p>
        </w:tc>
        <w:tc>
          <w:tcPr>
            <w:tcW w:w="814" w:type="dxa"/>
            <w:tcBorders>
              <w:bottom w:val="single" w:sz="4" w:space="0" w:color="auto"/>
            </w:tcBorders>
            <w:vAlign w:val="center"/>
          </w:tcPr>
          <w:p w14:paraId="1F3E410C" w14:textId="77777777" w:rsidR="00C65842" w:rsidRPr="000113B9" w:rsidRDefault="00C65842" w:rsidP="00580221">
            <w:pPr>
              <w:pStyle w:val="Table"/>
              <w:jc w:val="left"/>
              <w:rPr>
                <w:i/>
                <w:iCs/>
              </w:rPr>
            </w:pPr>
            <w:r w:rsidRPr="000113B9">
              <w:rPr>
                <w:i/>
                <w:iCs/>
              </w:rPr>
              <w:t>ν</w:t>
            </w:r>
          </w:p>
        </w:tc>
        <w:tc>
          <w:tcPr>
            <w:tcW w:w="1114" w:type="dxa"/>
            <w:tcBorders>
              <w:bottom w:val="single" w:sz="4" w:space="0" w:color="auto"/>
            </w:tcBorders>
            <w:vAlign w:val="center"/>
          </w:tcPr>
          <w:p w14:paraId="32523C75" w14:textId="77777777" w:rsidR="00C65842" w:rsidRPr="000113B9" w:rsidRDefault="00C65842" w:rsidP="00580221">
            <w:pPr>
              <w:pStyle w:val="Table"/>
              <w:jc w:val="right"/>
            </w:pPr>
            <w:r w:rsidRPr="000113B9">
              <w:t>0.3</w:t>
            </w:r>
          </w:p>
        </w:tc>
        <w:tc>
          <w:tcPr>
            <w:tcW w:w="1114" w:type="dxa"/>
            <w:tcBorders>
              <w:bottom w:val="single" w:sz="4" w:space="0" w:color="auto"/>
            </w:tcBorders>
            <w:vAlign w:val="center"/>
          </w:tcPr>
          <w:p w14:paraId="17E618D7" w14:textId="77777777" w:rsidR="00C65842" w:rsidRPr="000113B9" w:rsidRDefault="00C65842" w:rsidP="00580221">
            <w:pPr>
              <w:pStyle w:val="Table"/>
              <w:jc w:val="right"/>
            </w:pPr>
            <w:r w:rsidRPr="000113B9">
              <w:t>-</w:t>
            </w:r>
          </w:p>
        </w:tc>
      </w:tr>
    </w:tbl>
    <w:p w14:paraId="347D3159" w14:textId="77777777" w:rsidR="00580221" w:rsidRPr="00B40BD3" w:rsidRDefault="0064248A" w:rsidP="00580221">
      <w:pPr>
        <w:pStyle w:val="FirstPargraph"/>
      </w:pPr>
      <w:r w:rsidRPr="00B40BD3">
        <w:t xml:space="preserve">The paragraph after a table is formatted as “First paragraph” and has no indent. </w:t>
      </w:r>
    </w:p>
    <w:p w14:paraId="41DAF946" w14:textId="77777777" w:rsidR="006F400E" w:rsidRPr="00B40BD3" w:rsidRDefault="006F400E" w:rsidP="006F400E">
      <w:pPr>
        <w:pStyle w:val="Heading3"/>
      </w:pPr>
      <w:r w:rsidRPr="00B40BD3">
        <w:t>Table references</w:t>
      </w:r>
    </w:p>
    <w:p w14:paraId="10D5C1B5" w14:textId="097679D9" w:rsidR="004C595A" w:rsidRPr="00B40BD3" w:rsidRDefault="006F400E" w:rsidP="004C595A">
      <w:pPr>
        <w:pStyle w:val="FirstPargraph"/>
      </w:pPr>
      <w:r w:rsidRPr="00B40BD3">
        <w:t>To include a table reference in your text, insert a cross-reference. Choose: reference type “Numbered item”, “Paragraph number”, and tick the “Insert as link”</w:t>
      </w:r>
      <w:r w:rsidR="00C854DC">
        <w:t xml:space="preserve"> box</w:t>
      </w:r>
      <w:r w:rsidR="00580221" w:rsidRPr="00B40BD3">
        <w:t>.</w:t>
      </w:r>
      <w:r w:rsidRPr="00B40BD3">
        <w:t xml:space="preserve"> </w:t>
      </w:r>
      <w:r w:rsidR="00905D41" w:rsidRPr="00B40BD3">
        <w:t xml:space="preserve">Select the table you want to refer to and </w:t>
      </w:r>
      <w:r w:rsidRPr="00B40BD3">
        <w:t xml:space="preserve">hit “Insert”. Example: the </w:t>
      </w:r>
      <w:r w:rsidR="00905D41" w:rsidRPr="00B40BD3">
        <w:t>parameters of the calculation are given in</w:t>
      </w:r>
      <w:r w:rsidRPr="00B40BD3">
        <w:t xml:space="preserve"> </w:t>
      </w:r>
      <w:r w:rsidR="00905D41" w:rsidRPr="00B40BD3">
        <w:fldChar w:fldCharType="begin"/>
      </w:r>
      <w:r w:rsidR="00905D41" w:rsidRPr="00B40BD3">
        <w:instrText xml:space="preserve"> REF _Ref132634391 \r \h </w:instrText>
      </w:r>
      <w:r w:rsidR="00905D41" w:rsidRPr="00B40BD3">
        <w:fldChar w:fldCharType="separate"/>
      </w:r>
      <w:r w:rsidR="006E596A" w:rsidRPr="00B40BD3">
        <w:t>Table 1</w:t>
      </w:r>
      <w:r w:rsidR="00905D41" w:rsidRPr="00B40BD3">
        <w:fldChar w:fldCharType="end"/>
      </w:r>
      <w:r w:rsidR="00905D41" w:rsidRPr="00B40BD3">
        <w:t>.</w:t>
      </w:r>
    </w:p>
    <w:p w14:paraId="11354E1C" w14:textId="77777777" w:rsidR="00FF4770" w:rsidRPr="00B40BD3" w:rsidRDefault="0064248A" w:rsidP="002B2C89">
      <w:pPr>
        <w:pStyle w:val="Heading2"/>
      </w:pPr>
      <w:r w:rsidRPr="00B40BD3">
        <w:t>Equations</w:t>
      </w:r>
    </w:p>
    <w:p w14:paraId="450242EA" w14:textId="753B8DBD" w:rsidR="0064248A" w:rsidRPr="00B40BD3" w:rsidRDefault="0064248A" w:rsidP="0064248A">
      <w:pPr>
        <w:pStyle w:val="FirstPargraph"/>
      </w:pPr>
      <w:r w:rsidRPr="00B40BD3">
        <w:t xml:space="preserve">Equations are a pain in MS Word. </w:t>
      </w:r>
    </w:p>
    <w:p w14:paraId="02CDF470" w14:textId="0DD4A763" w:rsidR="0064248A" w:rsidRPr="00B40BD3" w:rsidRDefault="0064248A" w:rsidP="0064248A">
      <w:pPr>
        <w:pStyle w:val="Paragraph"/>
        <w:rPr>
          <w:rFonts w:eastAsiaTheme="minorEastAsia"/>
        </w:rPr>
      </w:pPr>
      <w:r w:rsidRPr="00B40BD3">
        <w:t xml:space="preserve">Equations use the style “Equation” and should be numbered consecutively. The example in </w:t>
      </w:r>
      <w:r w:rsidRPr="00B40BD3">
        <w:rPr>
          <w:rFonts w:eastAsiaTheme="minorEastAsia"/>
        </w:rPr>
        <w:t>Equation </w:t>
      </w:r>
      <w:r w:rsidRPr="00B40BD3">
        <w:rPr>
          <w:rFonts w:eastAsiaTheme="minorEastAsia"/>
        </w:rPr>
        <w:fldChar w:fldCharType="begin"/>
      </w:r>
      <w:r w:rsidRPr="00B40BD3">
        <w:rPr>
          <w:rFonts w:eastAsiaTheme="minorEastAsia"/>
        </w:rPr>
        <w:instrText xml:space="preserve"> REF _Ref132628526 \h </w:instrText>
      </w:r>
      <w:r w:rsidRPr="00B40BD3">
        <w:rPr>
          <w:rFonts w:eastAsiaTheme="minorEastAsia"/>
        </w:rPr>
      </w:r>
      <w:r w:rsidRPr="00B40BD3">
        <w:rPr>
          <w:rFonts w:eastAsiaTheme="minorEastAsia"/>
        </w:rPr>
        <w:fldChar w:fldCharType="separate"/>
      </w:r>
      <w:r w:rsidR="006E596A" w:rsidRPr="00B40BD3">
        <w:rPr>
          <w:rFonts w:eastAsiaTheme="minorEastAsia" w:cs="Times New Roman"/>
        </w:rPr>
        <w:t>(</w:t>
      </w:r>
      <w:r w:rsidR="006E596A" w:rsidRPr="000113B9">
        <w:rPr>
          <w:rFonts w:eastAsiaTheme="minorEastAsia" w:cs="Times New Roman"/>
        </w:rPr>
        <w:t>1</w:t>
      </w:r>
      <w:r w:rsidR="006E596A" w:rsidRPr="00B40BD3">
        <w:rPr>
          <w:rFonts w:eastAsiaTheme="minorEastAsia" w:cs="Times New Roman"/>
        </w:rPr>
        <w:t>)</w:t>
      </w:r>
      <w:r w:rsidRPr="00B40BD3">
        <w:rPr>
          <w:rFonts w:eastAsiaTheme="minorEastAsia"/>
        </w:rPr>
        <w:fldChar w:fldCharType="end"/>
      </w:r>
      <w:r w:rsidRPr="00B40BD3">
        <w:rPr>
          <w:rFonts w:eastAsiaTheme="minorEastAsia"/>
        </w:rPr>
        <w:t xml:space="preserve"> is </w:t>
      </w:r>
      <w:r w:rsidR="006B6D1F" w:rsidRPr="00B40BD3">
        <w:rPr>
          <w:rFonts w:eastAsiaTheme="minorEastAsia"/>
        </w:rPr>
        <w:t>defined within a</w:t>
      </w:r>
      <w:r w:rsidR="00322D21" w:rsidRPr="00B40BD3">
        <w:rPr>
          <w:rFonts w:eastAsiaTheme="minorEastAsia"/>
        </w:rPr>
        <w:t xml:space="preserve"> </w:t>
      </w:r>
      <w:r w:rsidR="006B6D1F" w:rsidRPr="00B40BD3">
        <w:rPr>
          <w:rFonts w:eastAsiaTheme="minorEastAsia"/>
        </w:rPr>
        <w:t xml:space="preserve">table </w:t>
      </w:r>
      <w:r w:rsidR="00322D21" w:rsidRPr="00B40BD3">
        <w:rPr>
          <w:rFonts w:eastAsiaTheme="minorEastAsia"/>
        </w:rPr>
        <w:t xml:space="preserve">with no borders. The </w:t>
      </w:r>
      <w:r w:rsidR="006B6D1F" w:rsidRPr="00B40BD3">
        <w:rPr>
          <w:rFonts w:eastAsiaTheme="minorEastAsia"/>
        </w:rPr>
        <w:t xml:space="preserve">equation </w:t>
      </w:r>
      <w:r w:rsidR="00322D21" w:rsidRPr="00B40BD3">
        <w:rPr>
          <w:rFonts w:eastAsiaTheme="minorEastAsia"/>
        </w:rPr>
        <w:t xml:space="preserve">is </w:t>
      </w:r>
      <w:r w:rsidR="004B1129">
        <w:rPr>
          <w:rFonts w:eastAsiaTheme="minorEastAsia"/>
        </w:rPr>
        <w:t>placed</w:t>
      </w:r>
      <w:r w:rsidR="00322D21" w:rsidRPr="00B40BD3">
        <w:rPr>
          <w:rFonts w:eastAsiaTheme="minorEastAsia"/>
        </w:rPr>
        <w:t xml:space="preserve"> </w:t>
      </w:r>
      <w:r w:rsidR="006B6D1F" w:rsidRPr="00B40BD3">
        <w:rPr>
          <w:rFonts w:eastAsiaTheme="minorEastAsia"/>
        </w:rPr>
        <w:t xml:space="preserve">in the left column and the automatic numbering </w:t>
      </w:r>
      <w:r w:rsidR="00322D21" w:rsidRPr="00B40BD3">
        <w:rPr>
          <w:rFonts w:eastAsiaTheme="minorEastAsia"/>
        </w:rPr>
        <w:t xml:space="preserve">is placed in </w:t>
      </w:r>
      <w:r w:rsidR="006B6D1F" w:rsidRPr="00B40BD3">
        <w:rPr>
          <w:rFonts w:eastAsiaTheme="minorEastAsia"/>
        </w:rPr>
        <w:t xml:space="preserve">the right column. </w:t>
      </w:r>
    </w:p>
    <w:p w14:paraId="32270F9B" w14:textId="63FF7357" w:rsidR="006B6D1F" w:rsidRPr="00B40BD3" w:rsidRDefault="006B6D1F" w:rsidP="0064248A">
      <w:pPr>
        <w:pStyle w:val="Paragraph"/>
      </w:pPr>
      <w:r w:rsidRPr="00B40BD3">
        <w:t xml:space="preserve">Please note that a specific font (XITS Math) is used in this template that is very similar to Times New Roman and looks </w:t>
      </w:r>
      <w:r w:rsidRPr="00B40BD3">
        <w:t xml:space="preserve">much better than the default Cambria Math font. XITS Math is free and already included in this template. </w:t>
      </w:r>
      <w:r w:rsidR="00CB4992">
        <w:t xml:space="preserve">If XITS Math does not work on your computer, you can try to install it </w:t>
      </w:r>
      <w:r w:rsidR="002E687A">
        <w:t>manually (</w:t>
      </w:r>
      <w:r w:rsidR="00DA70BF">
        <w:t>more information</w:t>
      </w:r>
      <w:r w:rsidR="002E687A">
        <w:t xml:space="preserve">: </w:t>
      </w:r>
      <w:r w:rsidR="00DA70BF" w:rsidRPr="00DA70BF">
        <w:t>https://www.stixfonts.org</w:t>
      </w:r>
      <w:r w:rsidR="002E687A">
        <w:t>) or use Cambria Math</w:t>
      </w:r>
      <w:r w:rsidR="006B5EC9">
        <w:t xml:space="preserve"> after all</w:t>
      </w:r>
      <w:r w:rsidR="002E687A">
        <w:t xml:space="preserve">, if you don’t mind the visual quality of your equations. </w:t>
      </w:r>
    </w:p>
    <w:p w14:paraId="1F8E7984" w14:textId="77777777" w:rsidR="006B6D1F" w:rsidRPr="00B40BD3" w:rsidRDefault="006B6D1F" w:rsidP="0064248A">
      <w:pPr>
        <w:pStyle w:val="Paragraph"/>
      </w:pPr>
      <w:r w:rsidRPr="00B40BD3">
        <w:t xml:space="preserve">The easiest way to </w:t>
      </w:r>
      <w:r w:rsidR="00C06BCC" w:rsidRPr="00B40BD3">
        <w:t xml:space="preserve">create your own equations is to copy the whole table including the example equation and simply modify it as needed.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91"/>
      </w:tblGrid>
      <w:tr w:rsidR="007527F5" w:rsidRPr="00B40BD3" w14:paraId="600D86DF" w14:textId="77777777" w:rsidTr="007527F5">
        <w:tc>
          <w:tcPr>
            <w:tcW w:w="3964" w:type="dxa"/>
            <w:vAlign w:val="center"/>
          </w:tcPr>
          <w:p w14:paraId="37D87D05" w14:textId="78EA8523" w:rsidR="007527F5" w:rsidRPr="00D94381" w:rsidRDefault="00F857AD" w:rsidP="007527F5">
            <w:pPr>
              <w:pStyle w:val="Equation"/>
              <w:jc w:val="left"/>
              <w:rPr>
                <w:rFonts w:ascii="XITS Math" w:eastAsiaTheme="minorEastAsia" w:hAnsi="XITS Math" w:cs="Times New Roman"/>
                <w:szCs w:val="16"/>
              </w:rPr>
            </w:pPr>
            <m:oMathPara>
              <m:oMathParaPr>
                <m:jc m:val="left"/>
              </m:oMathParaPr>
              <m:oMath>
                <m:sSup>
                  <m:sSupPr>
                    <m:ctrlPr>
                      <w:rPr>
                        <w:rFonts w:ascii="XITS Math" w:eastAsiaTheme="minorEastAsia" w:hAnsi="XITS Math" w:cs="XITS Math"/>
                        <w:i/>
                        <w:szCs w:val="16"/>
                      </w:rPr>
                    </m:ctrlPr>
                  </m:sSupPr>
                  <m:e>
                    <m:r>
                      <w:rPr>
                        <w:rFonts w:ascii="XITS Math" w:eastAsiaTheme="minorEastAsia" w:hAnsi="XITS Math" w:cs="XITS Math"/>
                        <w:szCs w:val="16"/>
                      </w:rPr>
                      <m:t>a</m:t>
                    </m:r>
                  </m:e>
                  <m:sup>
                    <m:r>
                      <w:rPr>
                        <w:rFonts w:ascii="XITS Math" w:eastAsiaTheme="minorEastAsia" w:hAnsi="XITS Math" w:cs="XITS Math"/>
                        <w:szCs w:val="16"/>
                      </w:rPr>
                      <m:t>2</m:t>
                    </m:r>
                  </m:sup>
                </m:sSup>
                <m:r>
                  <w:rPr>
                    <w:rFonts w:ascii="XITS Math" w:eastAsiaTheme="minorEastAsia" w:hAnsi="XITS Math" w:cs="XITS Math"/>
                    <w:szCs w:val="16"/>
                  </w:rPr>
                  <m:t>+</m:t>
                </m:r>
                <m:sSup>
                  <m:sSupPr>
                    <m:ctrlPr>
                      <w:rPr>
                        <w:rFonts w:ascii="XITS Math" w:eastAsiaTheme="minorEastAsia" w:hAnsi="XITS Math" w:cs="XITS Math"/>
                        <w:i/>
                        <w:szCs w:val="16"/>
                      </w:rPr>
                    </m:ctrlPr>
                  </m:sSupPr>
                  <m:e>
                    <m:r>
                      <w:rPr>
                        <w:rFonts w:ascii="XITS Math" w:eastAsiaTheme="minorEastAsia" w:hAnsi="XITS Math" w:cs="XITS Math"/>
                        <w:szCs w:val="16"/>
                      </w:rPr>
                      <m:t>b</m:t>
                    </m:r>
                  </m:e>
                  <m:sup>
                    <m:r>
                      <w:rPr>
                        <w:rFonts w:ascii="XITS Math" w:eastAsiaTheme="minorEastAsia" w:hAnsi="XITS Math" w:cs="XITS Math"/>
                        <w:szCs w:val="16"/>
                      </w:rPr>
                      <m:t>2</m:t>
                    </m:r>
                  </m:sup>
                </m:sSup>
                <m:r>
                  <w:rPr>
                    <w:rFonts w:ascii="XITS Math" w:eastAsiaTheme="minorEastAsia" w:hAnsi="XITS Math" w:cs="XITS Math"/>
                    <w:szCs w:val="16"/>
                  </w:rPr>
                  <m:t>=</m:t>
                </m:r>
                <m:sSup>
                  <m:sSupPr>
                    <m:ctrlPr>
                      <w:rPr>
                        <w:rFonts w:ascii="XITS Math" w:eastAsiaTheme="minorEastAsia" w:hAnsi="XITS Math" w:cs="XITS Math"/>
                        <w:i/>
                        <w:szCs w:val="16"/>
                      </w:rPr>
                    </m:ctrlPr>
                  </m:sSupPr>
                  <m:e>
                    <m:r>
                      <w:rPr>
                        <w:rFonts w:ascii="XITS Math" w:eastAsiaTheme="minorEastAsia" w:hAnsi="XITS Math" w:cs="XITS Math"/>
                        <w:szCs w:val="16"/>
                      </w:rPr>
                      <m:t>c</m:t>
                    </m:r>
                  </m:e>
                  <m:sup>
                    <m:r>
                      <w:rPr>
                        <w:rFonts w:ascii="XITS Math" w:eastAsiaTheme="minorEastAsia" w:hAnsi="XITS Math" w:cs="XITS Math"/>
                        <w:szCs w:val="16"/>
                      </w:rPr>
                      <m:t>2</m:t>
                    </m:r>
                  </m:sup>
                </m:sSup>
              </m:oMath>
            </m:oMathPara>
          </w:p>
        </w:tc>
        <w:tc>
          <w:tcPr>
            <w:tcW w:w="491" w:type="dxa"/>
            <w:vAlign w:val="center"/>
          </w:tcPr>
          <w:p w14:paraId="0740E7E9" w14:textId="77777777" w:rsidR="007527F5" w:rsidRPr="00B40BD3" w:rsidRDefault="00D94A99" w:rsidP="007527F5">
            <w:pPr>
              <w:pStyle w:val="Equation"/>
              <w:jc w:val="right"/>
              <w:rPr>
                <w:rFonts w:cs="Times New Roman"/>
              </w:rPr>
            </w:pPr>
            <w:bookmarkStart w:id="2" w:name="_Ref132624650"/>
            <w:bookmarkStart w:id="3" w:name="_Ref132628080"/>
            <w:bookmarkStart w:id="4" w:name="_Ref132628526"/>
            <w:r w:rsidRPr="00B40BD3">
              <w:rPr>
                <w:rFonts w:eastAsiaTheme="minorEastAsia" w:cs="Times New Roman"/>
              </w:rPr>
              <w:t>(</w:t>
            </w:r>
            <w:r w:rsidR="007527F5" w:rsidRPr="00B40BD3">
              <w:rPr>
                <w:rFonts w:eastAsiaTheme="minorEastAsia" w:cs="Times New Roman"/>
              </w:rPr>
              <w:fldChar w:fldCharType="begin"/>
            </w:r>
            <w:r w:rsidR="007527F5" w:rsidRPr="00B40BD3">
              <w:rPr>
                <w:rFonts w:eastAsiaTheme="minorEastAsia" w:cs="Times New Roman"/>
              </w:rPr>
              <w:instrText xml:space="preserve"> SEQ Equation </w:instrText>
            </w:r>
            <w:r w:rsidR="007527F5" w:rsidRPr="00B40BD3">
              <w:rPr>
                <w:rFonts w:eastAsiaTheme="minorEastAsia" w:cs="Times New Roman"/>
              </w:rPr>
              <w:fldChar w:fldCharType="separate"/>
            </w:r>
            <w:bookmarkStart w:id="5" w:name="_Ref132625048"/>
            <w:r w:rsidR="006E596A" w:rsidRPr="00F7247A">
              <w:rPr>
                <w:rFonts w:eastAsiaTheme="minorEastAsia" w:cs="Times New Roman"/>
              </w:rPr>
              <w:t>1</w:t>
            </w:r>
            <w:bookmarkEnd w:id="5"/>
            <w:r w:rsidR="007527F5" w:rsidRPr="00B40BD3">
              <w:rPr>
                <w:rFonts w:eastAsiaTheme="minorEastAsia" w:cs="Times New Roman"/>
              </w:rPr>
              <w:fldChar w:fldCharType="end"/>
            </w:r>
            <w:bookmarkEnd w:id="2"/>
            <w:bookmarkEnd w:id="3"/>
            <w:r w:rsidRPr="00B40BD3">
              <w:rPr>
                <w:rFonts w:eastAsiaTheme="minorEastAsia" w:cs="Times New Roman"/>
              </w:rPr>
              <w:t>)</w:t>
            </w:r>
            <w:bookmarkEnd w:id="4"/>
          </w:p>
        </w:tc>
      </w:tr>
    </w:tbl>
    <w:p w14:paraId="01FBFFD1" w14:textId="5639706E" w:rsidR="009B012C" w:rsidRPr="00B40BD3" w:rsidRDefault="00C06BCC" w:rsidP="009B012C">
      <w:pPr>
        <w:pStyle w:val="FirstPargraph"/>
        <w:rPr>
          <w:rFonts w:eastAsiaTheme="minorEastAsia"/>
        </w:rPr>
      </w:pPr>
      <w:r w:rsidRPr="00B40BD3">
        <w:rPr>
          <w:rFonts w:eastAsiaTheme="minorEastAsia"/>
        </w:rPr>
        <w:t>Equations are followed by a paragraph of style “First Paragraph”.</w:t>
      </w:r>
      <w:r w:rsidR="00633EB0" w:rsidRPr="00B40BD3">
        <w:rPr>
          <w:rFonts w:eastAsiaTheme="minorEastAsia"/>
        </w:rPr>
        <w:t xml:space="preserve"> </w:t>
      </w:r>
    </w:p>
    <w:p w14:paraId="3B91B07F" w14:textId="77777777" w:rsidR="00C06BCC" w:rsidRPr="00B40BD3" w:rsidRDefault="00C06BCC" w:rsidP="00C06BCC">
      <w:pPr>
        <w:pStyle w:val="Heading3"/>
      </w:pPr>
      <w:r w:rsidRPr="00B40BD3">
        <w:t>Equation references</w:t>
      </w:r>
    </w:p>
    <w:p w14:paraId="5F2CBB20" w14:textId="0417BAF8" w:rsidR="00C06BCC" w:rsidRPr="00B40BD3" w:rsidRDefault="00C06BCC" w:rsidP="00C06BCC">
      <w:pPr>
        <w:pStyle w:val="FirstPargraph"/>
      </w:pPr>
      <w:r w:rsidRPr="00B40BD3">
        <w:t>To include an equation reference in your text, type “Equation “, and insert a cross-reference. Choose: reference type “Equation”, “Entire caption”, and tick the “Insert as link” box. Select the equation you want to refer to and hit “Insert”. Example: this is a reference to Equation </w:t>
      </w:r>
      <w:r w:rsidRPr="00B40BD3">
        <w:fldChar w:fldCharType="begin"/>
      </w:r>
      <w:r w:rsidRPr="00B40BD3">
        <w:instrText xml:space="preserve"> REF _Ref132628526 \h </w:instrText>
      </w:r>
      <w:r w:rsidRPr="00B40BD3">
        <w:fldChar w:fldCharType="separate"/>
      </w:r>
      <w:r w:rsidR="006E596A" w:rsidRPr="00B40BD3">
        <w:rPr>
          <w:rFonts w:eastAsiaTheme="minorEastAsia" w:cs="Times New Roman"/>
        </w:rPr>
        <w:t>(</w:t>
      </w:r>
      <w:r w:rsidR="006E596A" w:rsidRPr="004B1129">
        <w:rPr>
          <w:rFonts w:eastAsiaTheme="minorEastAsia" w:cs="Times New Roman"/>
        </w:rPr>
        <w:t>1</w:t>
      </w:r>
      <w:r w:rsidR="006E596A" w:rsidRPr="00B40BD3">
        <w:rPr>
          <w:rFonts w:eastAsiaTheme="minorEastAsia" w:cs="Times New Roman"/>
        </w:rPr>
        <w:t>)</w:t>
      </w:r>
      <w:r w:rsidRPr="00B40BD3">
        <w:fldChar w:fldCharType="end"/>
      </w:r>
      <w:r w:rsidRPr="00B40BD3">
        <w:t>.</w:t>
      </w:r>
      <w:r w:rsidR="00665A9D" w:rsidRPr="00B40BD3">
        <w:t xml:space="preserve"> Note that the space between the word “Equation” and the reference should be a nonbreaking space (“Ctrl” + “Shift” </w:t>
      </w:r>
      <w:r w:rsidR="00B40BD3" w:rsidRPr="00B40BD3">
        <w:t>+</w:t>
      </w:r>
      <w:r w:rsidR="00B40BD3">
        <w:t xml:space="preserve"> </w:t>
      </w:r>
      <w:r w:rsidR="00B40BD3" w:rsidRPr="00B40BD3">
        <w:t>“Space</w:t>
      </w:r>
      <w:r w:rsidR="00665A9D" w:rsidRPr="00B40BD3">
        <w:t xml:space="preserve">”). </w:t>
      </w:r>
    </w:p>
    <w:p w14:paraId="521393F0" w14:textId="77777777" w:rsidR="00B01907" w:rsidRPr="004B1129" w:rsidRDefault="0064248A" w:rsidP="0064248A">
      <w:pPr>
        <w:pStyle w:val="Heading1"/>
      </w:pPr>
      <w:r w:rsidRPr="004B1129">
        <w:t>Referencing literature</w:t>
      </w:r>
    </w:p>
    <w:p w14:paraId="541F4BCF" w14:textId="77777777" w:rsidR="0064248A" w:rsidRPr="00B40BD3" w:rsidRDefault="00AD19D2" w:rsidP="00AD19D2">
      <w:pPr>
        <w:pStyle w:val="Heading2"/>
      </w:pPr>
      <w:r w:rsidRPr="00B40BD3">
        <w:t>List of references</w:t>
      </w:r>
    </w:p>
    <w:p w14:paraId="4FAC1412" w14:textId="1B607A68" w:rsidR="00AD19D2" w:rsidRPr="00B40BD3" w:rsidRDefault="00AD19D2" w:rsidP="00AD19D2">
      <w:pPr>
        <w:pStyle w:val="FirstPargraph"/>
      </w:pPr>
      <w:r w:rsidRPr="00B40BD3">
        <w:t>At the end of the paper, list all references in alphabetical order below the heading “References”. Please note that this last first level heading is formatted with the style: “1 REFERENCES HEADING”, which includes a 0.6 cm space after the heading.</w:t>
      </w:r>
    </w:p>
    <w:p w14:paraId="178AE882" w14:textId="77777777" w:rsidR="00AD19D2" w:rsidRPr="00B40BD3" w:rsidRDefault="00AD19D2" w:rsidP="00AD19D2">
      <w:pPr>
        <w:pStyle w:val="Paragraph"/>
      </w:pPr>
      <w:r w:rsidRPr="00B40BD3">
        <w:t>The references in your list should be formatted with the “</w:t>
      </w:r>
      <w:r w:rsidR="00686646" w:rsidRPr="00B40BD3">
        <w:t>References” style which has no indent of the first line, but a 0.6 cm indent for all following lines.</w:t>
      </w:r>
    </w:p>
    <w:p w14:paraId="16B6B571" w14:textId="3F0F41D3" w:rsidR="00B40BD3" w:rsidRDefault="00952057" w:rsidP="00AD19D2">
      <w:pPr>
        <w:pStyle w:val="Paragraph"/>
      </w:pPr>
      <w:r w:rsidRPr="00B40BD3">
        <w:t>References should follow the Harvard Referencing Style with the specifications defined by the Anglia Ruskin University</w:t>
      </w:r>
      <w:r w:rsidR="00CD5ED2" w:rsidRPr="00B40BD3">
        <w:t xml:space="preserve"> </w:t>
      </w:r>
      <w:r w:rsidR="003B1287">
        <w:t>(ARU Library, 2015)</w:t>
      </w:r>
      <w:r w:rsidRPr="00B40BD3">
        <w:t xml:space="preserve">. </w:t>
      </w:r>
      <w:r w:rsidR="00B40BD3" w:rsidRPr="00B40BD3">
        <w:t xml:space="preserve">You may use the MS Office reference management tool to manage and cite references, or you may use other reference management software, such as Zotero, EndNote, or </w:t>
      </w:r>
      <w:proofErr w:type="spellStart"/>
      <w:r w:rsidR="00B40BD3" w:rsidRPr="00B40BD3">
        <w:t>Citavi</w:t>
      </w:r>
      <w:proofErr w:type="spellEnd"/>
      <w:r w:rsidR="00B40BD3" w:rsidRPr="00B40BD3">
        <w:t>. If you wish to create the reference list automatically with one of the above tools, please highlight the reference list and press "Ctrl" + "Shift" + "F9" before submitting your paper.</w:t>
      </w:r>
      <w:r w:rsidR="00B40BD3">
        <w:t xml:space="preserve"> </w:t>
      </w:r>
      <w:r w:rsidR="00B40BD3" w:rsidRPr="00B40BD3">
        <w:t xml:space="preserve">This will convert the fields </w:t>
      </w:r>
      <w:r w:rsidR="00B40BD3">
        <w:t xml:space="preserve">of the reference list </w:t>
      </w:r>
      <w:r w:rsidR="00B40BD3" w:rsidRPr="00B40BD3">
        <w:t xml:space="preserve">into regular text. </w:t>
      </w:r>
    </w:p>
    <w:p w14:paraId="47068144" w14:textId="3DBF17B6" w:rsidR="00686646" w:rsidRPr="00B40BD3" w:rsidRDefault="004B1129" w:rsidP="00AD19D2">
      <w:pPr>
        <w:pStyle w:val="Paragraph"/>
      </w:pPr>
      <w:r>
        <w:t>In the following</w:t>
      </w:r>
      <w:r w:rsidR="00ED3093" w:rsidRPr="00ED3093">
        <w:t xml:space="preserve">, examples </w:t>
      </w:r>
      <w:r>
        <w:t xml:space="preserve">are given </w:t>
      </w:r>
      <w:r w:rsidR="00ED3093" w:rsidRPr="00ED3093">
        <w:t>for frequently used types of literature:</w:t>
      </w:r>
    </w:p>
    <w:p w14:paraId="5F99F6D3" w14:textId="6B2B87F7" w:rsidR="00686646" w:rsidRPr="00B40BD3" w:rsidRDefault="001352A2" w:rsidP="000113B9">
      <w:pPr>
        <w:pStyle w:val="ListBullet"/>
      </w:pPr>
      <w:r w:rsidRPr="00B40BD3">
        <w:t>Journal articles (print version)</w:t>
      </w:r>
      <w:r w:rsidR="000113B9">
        <w:br/>
      </w:r>
      <w:r w:rsidR="00686646" w:rsidRPr="00B40BD3">
        <w:t>Last name, first name initials.</w:t>
      </w:r>
      <w:r w:rsidRPr="00B40BD3">
        <w:t>,</w:t>
      </w:r>
      <w:r w:rsidR="00686646" w:rsidRPr="00B40BD3">
        <w:t xml:space="preserve"> Year. Title of article. </w:t>
      </w:r>
      <w:r w:rsidRPr="000113B9">
        <w:rPr>
          <w:i/>
        </w:rPr>
        <w:t>Full</w:t>
      </w:r>
      <w:r w:rsidRPr="00B40BD3">
        <w:t xml:space="preserve"> </w:t>
      </w:r>
      <w:r w:rsidR="00686646" w:rsidRPr="000113B9">
        <w:rPr>
          <w:i/>
          <w:iCs/>
        </w:rPr>
        <w:t>Journal title</w:t>
      </w:r>
      <w:r w:rsidRPr="000113B9">
        <w:rPr>
          <w:i/>
          <w:iCs/>
        </w:rPr>
        <w:t>,</w:t>
      </w:r>
      <w:r w:rsidR="00686646" w:rsidRPr="00B40BD3">
        <w:t xml:space="preserve"> Volume</w:t>
      </w:r>
      <w:r w:rsidRPr="00B40BD3">
        <w:t xml:space="preserve"> number (Issue/Part number)</w:t>
      </w:r>
      <w:r w:rsidR="00686646" w:rsidRPr="00B40BD3">
        <w:t>, page</w:t>
      </w:r>
      <w:r w:rsidRPr="00B40BD3">
        <w:t xml:space="preserve"> number(s)</w:t>
      </w:r>
      <w:r w:rsidR="00686646" w:rsidRPr="00B40BD3">
        <w:t>.</w:t>
      </w:r>
    </w:p>
    <w:p w14:paraId="309EF6C9" w14:textId="6BFFEA16" w:rsidR="00686646" w:rsidRPr="000113B9" w:rsidRDefault="00655D60" w:rsidP="000113B9">
      <w:pPr>
        <w:pStyle w:val="ListBullet"/>
      </w:pPr>
      <w:r w:rsidRPr="000113B9">
        <w:t>Conference paper</w:t>
      </w:r>
      <w:r w:rsidR="000113B9" w:rsidRPr="000113B9">
        <w:t xml:space="preserve"> </w:t>
      </w:r>
      <w:r w:rsidR="000113B9">
        <w:br/>
      </w:r>
      <w:r w:rsidR="00686646" w:rsidRPr="000113B9">
        <w:t>Last name, first name initials.</w:t>
      </w:r>
      <w:r w:rsidRPr="000113B9">
        <w:t>,</w:t>
      </w:r>
      <w:r w:rsidR="00686646" w:rsidRPr="000113B9">
        <w:t xml:space="preserve"> Year. </w:t>
      </w:r>
      <w:r w:rsidRPr="000113B9">
        <w:t>Full t</w:t>
      </w:r>
      <w:r w:rsidR="00686646" w:rsidRPr="000113B9">
        <w:t xml:space="preserve">itle of </w:t>
      </w:r>
      <w:r w:rsidRPr="000113B9">
        <w:t xml:space="preserve">conference </w:t>
      </w:r>
      <w:r w:rsidR="00686646" w:rsidRPr="000113B9">
        <w:t xml:space="preserve">paper. </w:t>
      </w:r>
      <w:r w:rsidRPr="000113B9">
        <w:t xml:space="preserve">In: editor or name of </w:t>
      </w:r>
      <w:r w:rsidR="000113B9" w:rsidRPr="000113B9">
        <w:t>organization</w:t>
      </w:r>
      <w:r w:rsidRPr="000113B9">
        <w:t xml:space="preserve">, </w:t>
      </w:r>
      <w:r w:rsidRPr="000113B9">
        <w:rPr>
          <w:i/>
          <w:iCs/>
        </w:rPr>
        <w:t>Full title of conference.</w:t>
      </w:r>
      <w:r w:rsidRPr="000113B9">
        <w:t xml:space="preserve"> Location, Date. Place of publication: Publisher.</w:t>
      </w:r>
    </w:p>
    <w:p w14:paraId="5D6E59B4" w14:textId="65D62C62" w:rsidR="00623DFA" w:rsidRPr="000113B9" w:rsidRDefault="009C3B92" w:rsidP="000113B9">
      <w:pPr>
        <w:pStyle w:val="ListBullet"/>
      </w:pPr>
      <w:r w:rsidRPr="000113B9">
        <w:t>Books with one author</w:t>
      </w:r>
      <w:r w:rsidR="000113B9">
        <w:br/>
      </w:r>
      <w:r w:rsidR="00623DFA" w:rsidRPr="000113B9">
        <w:t xml:space="preserve">Last name, first name initials. Year. </w:t>
      </w:r>
      <w:r w:rsidR="00623DFA" w:rsidRPr="000113B9">
        <w:rPr>
          <w:i/>
          <w:iCs/>
        </w:rPr>
        <w:t>Book title.</w:t>
      </w:r>
      <w:r w:rsidR="00623DFA" w:rsidRPr="000113B9">
        <w:t xml:space="preserve"> </w:t>
      </w:r>
      <w:r w:rsidRPr="000113B9">
        <w:t xml:space="preserve">Edition. (only include this if not the first edition) Place of publication: </w:t>
      </w:r>
      <w:r w:rsidR="00623DFA" w:rsidRPr="000113B9">
        <w:t>Publisher.</w:t>
      </w:r>
    </w:p>
    <w:p w14:paraId="1640EEF7" w14:textId="2C945E2C" w:rsidR="009C3B92" w:rsidRPr="000113B9" w:rsidRDefault="009C3B92" w:rsidP="000113B9">
      <w:pPr>
        <w:pStyle w:val="ListBullet"/>
      </w:pPr>
      <w:r w:rsidRPr="000113B9">
        <w:t>Standards:</w:t>
      </w:r>
      <w:r w:rsidR="000113B9" w:rsidRPr="000113B9">
        <w:t xml:space="preserve"> </w:t>
      </w:r>
      <w:r w:rsidR="000113B9">
        <w:br/>
      </w:r>
      <w:r w:rsidRPr="000113B9">
        <w:t xml:space="preserve">Corporate author, Year of Publication. </w:t>
      </w:r>
      <w:r w:rsidRPr="000113B9">
        <w:rPr>
          <w:i/>
          <w:iCs/>
        </w:rPr>
        <w:t>Identifying letters and numbers and full title of Standard</w:t>
      </w:r>
      <w:r w:rsidR="000113B9">
        <w:rPr>
          <w:i/>
          <w:iCs/>
        </w:rPr>
        <w:t>.</w:t>
      </w:r>
      <w:r w:rsidRPr="000113B9">
        <w:t xml:space="preserve"> Place of publication: Publisher.</w:t>
      </w:r>
    </w:p>
    <w:p w14:paraId="6D7442AD" w14:textId="43A5F269" w:rsidR="00623DFA" w:rsidRPr="00B40BD3" w:rsidRDefault="000113B9" w:rsidP="00AD19D2">
      <w:pPr>
        <w:pStyle w:val="Paragraph"/>
      </w:pPr>
      <w:r>
        <w:t>More e</w:t>
      </w:r>
      <w:r w:rsidR="00623DFA" w:rsidRPr="00B40BD3">
        <w:t>xamples are given in the list of references at the end of this template.</w:t>
      </w:r>
    </w:p>
    <w:p w14:paraId="202EE375" w14:textId="77777777" w:rsidR="00623DFA" w:rsidRPr="00B40BD3" w:rsidRDefault="00623DFA" w:rsidP="00623DFA">
      <w:pPr>
        <w:pStyle w:val="Heading2"/>
      </w:pPr>
      <w:r w:rsidRPr="00B40BD3">
        <w:lastRenderedPageBreak/>
        <w:t>Including references in the text</w:t>
      </w:r>
    </w:p>
    <w:p w14:paraId="584EF4B1" w14:textId="02B00014" w:rsidR="00242160" w:rsidRPr="00B40BD3" w:rsidRDefault="00623DFA" w:rsidP="00242160">
      <w:pPr>
        <w:pStyle w:val="FirstPargraph"/>
      </w:pPr>
      <w:r w:rsidRPr="00B40BD3">
        <w:t>In the text, place the authors’ last names (without initials) and the date of publication in parentheses (</w:t>
      </w:r>
      <w:r w:rsidR="009864E6" w:rsidRPr="00B40BD3">
        <w:t>Terzaghi</w:t>
      </w:r>
      <w:r w:rsidR="00562FB6" w:rsidRPr="00B40BD3">
        <w:t>,</w:t>
      </w:r>
      <w:r w:rsidRPr="00B40BD3">
        <w:t xml:space="preserve"> 1</w:t>
      </w:r>
      <w:r w:rsidR="009864E6" w:rsidRPr="00B40BD3">
        <w:t>925</w:t>
      </w:r>
      <w:r w:rsidR="00562FB6" w:rsidRPr="00B40BD3">
        <w:t>;</w:t>
      </w:r>
      <w:r w:rsidRPr="00B40BD3">
        <w:t xml:space="preserve"> </w:t>
      </w:r>
      <w:r w:rsidR="009864E6" w:rsidRPr="00B40BD3">
        <w:t>Asadzadeh</w:t>
      </w:r>
      <w:r w:rsidRPr="00B40BD3">
        <w:t xml:space="preserve"> &amp; </w:t>
      </w:r>
      <w:r w:rsidR="009864E6" w:rsidRPr="00B40BD3">
        <w:t>Soroush</w:t>
      </w:r>
      <w:r w:rsidRPr="00B40BD3">
        <w:t xml:space="preserve"> 20</w:t>
      </w:r>
      <w:r w:rsidR="009864E6" w:rsidRPr="00B40BD3">
        <w:t>17</w:t>
      </w:r>
      <w:r w:rsidR="00562FB6" w:rsidRPr="00B40BD3">
        <w:t>;</w:t>
      </w:r>
      <w:r w:rsidRPr="00B40BD3">
        <w:t xml:space="preserve"> </w:t>
      </w:r>
      <w:r w:rsidR="009864E6" w:rsidRPr="00B40BD3">
        <w:t>Been</w:t>
      </w:r>
      <w:r w:rsidRPr="00B40BD3">
        <w:t xml:space="preserve"> et al. </w:t>
      </w:r>
      <w:r w:rsidR="009864E6" w:rsidRPr="00B40BD3">
        <w:t>1991</w:t>
      </w:r>
      <w:r w:rsidRPr="00B40BD3">
        <w:t>).</w:t>
      </w:r>
    </w:p>
    <w:p w14:paraId="31BE9433" w14:textId="1DACAD57" w:rsidR="003F0ED1" w:rsidRPr="00B40BD3" w:rsidRDefault="003F0ED1" w:rsidP="003F0ED1">
      <w:pPr>
        <w:pStyle w:val="Paragraph"/>
      </w:pPr>
      <w:r w:rsidRPr="00B40BD3">
        <w:t>For a direct reference only place the date of publication in parenthesis. Example: … as mentioned in Terzaghi (1925).</w:t>
      </w:r>
      <w:r w:rsidR="00562FB6" w:rsidRPr="00B40BD3">
        <w:t xml:space="preserve"> </w:t>
      </w:r>
      <w:r w:rsidR="009C3B92" w:rsidRPr="00B40BD3">
        <w:t>If you wish, y</w:t>
      </w:r>
      <w:r w:rsidR="00562FB6" w:rsidRPr="00B40BD3">
        <w:t>ou may also want to include the pages</w:t>
      </w:r>
      <w:r w:rsidR="009C3B92" w:rsidRPr="00B40BD3">
        <w:t xml:space="preserve"> to which</w:t>
      </w:r>
      <w:r w:rsidR="00562FB6" w:rsidRPr="00B40BD3">
        <w:t xml:space="preserve"> you</w:t>
      </w:r>
      <w:r w:rsidR="009C3B92" w:rsidRPr="00B40BD3">
        <w:t xml:space="preserve"> are</w:t>
      </w:r>
      <w:r w:rsidR="00562FB6" w:rsidRPr="00B40BD3">
        <w:t xml:space="preserve"> referring. </w:t>
      </w:r>
      <w:r w:rsidR="009C3B92" w:rsidRPr="00B40BD3">
        <w:t>For e</w:t>
      </w:r>
      <w:r w:rsidR="00562FB6" w:rsidRPr="00B40BD3">
        <w:t>xample: …. Terzaghi (1925, pp. 34</w:t>
      </w:r>
      <w:r w:rsidR="009C3B92" w:rsidRPr="00B40BD3">
        <w:t>–</w:t>
      </w:r>
      <w:r w:rsidR="00793D69" w:rsidRPr="00B40BD3">
        <w:t>35) states that [</w:t>
      </w:r>
      <w:r w:rsidR="009C3B92" w:rsidRPr="00B40BD3">
        <w:t>…</w:t>
      </w:r>
      <w:r w:rsidR="00793D69" w:rsidRPr="00B40BD3">
        <w:t>].</w:t>
      </w:r>
    </w:p>
    <w:p w14:paraId="77484702" w14:textId="77777777" w:rsidR="008A57AF" w:rsidRPr="000113B9" w:rsidRDefault="008A57AF" w:rsidP="008A57AF">
      <w:pPr>
        <w:pStyle w:val="Heading1"/>
      </w:pPr>
      <w:r w:rsidRPr="000113B9">
        <w:t>conclusions</w:t>
      </w:r>
    </w:p>
    <w:p w14:paraId="2AD919CE" w14:textId="77777777" w:rsidR="003F0ED1" w:rsidRPr="00B40BD3" w:rsidRDefault="003F0ED1" w:rsidP="003F0ED1">
      <w:pPr>
        <w:pStyle w:val="FirstPargraph"/>
      </w:pPr>
      <w:r w:rsidRPr="00B40BD3">
        <w:t>At the end of the paper, authors should include a set of conclusions, or summary and conclusion, in which the significant implications of the information presented in the body of the text are reviewed. Authors are encouraged to explicitly state in the conclusions how the work presented contributes to the overall body of knowledge for the profession of soil mechanics and geotechnical engineering.</w:t>
      </w:r>
    </w:p>
    <w:p w14:paraId="65BFB3E6" w14:textId="77777777" w:rsidR="008A57AF" w:rsidRPr="000113B9" w:rsidRDefault="008A57AF" w:rsidP="008A57AF">
      <w:pPr>
        <w:pStyle w:val="Heading1"/>
      </w:pPr>
      <w:r w:rsidRPr="000113B9">
        <w:t>acknowledgements</w:t>
      </w:r>
    </w:p>
    <w:p w14:paraId="09E4D628" w14:textId="5629EF4C" w:rsidR="006844C3" w:rsidRPr="006844C3" w:rsidRDefault="00793D69" w:rsidP="006844C3">
      <w:pPr>
        <w:pStyle w:val="FirstPargraph"/>
      </w:pPr>
      <w:r w:rsidRPr="006844C3">
        <w:t>In this section, you can formally recognize any support provided that is not included in the author</w:t>
      </w:r>
      <w:r w:rsidR="000113B9">
        <w:t xml:space="preserve">’s </w:t>
      </w:r>
      <w:r w:rsidRPr="006844C3">
        <w:t>contribution. This may include assistance with administrative and technical tasks, financial contributions, or donations of materials used for experiments.</w:t>
      </w:r>
      <w:r w:rsidR="003B1287" w:rsidRPr="006844C3">
        <w:t xml:space="preserve"> </w:t>
      </w:r>
    </w:p>
    <w:p w14:paraId="7ABA7851" w14:textId="77777777" w:rsidR="008A57AF" w:rsidRPr="000113B9" w:rsidRDefault="008A57AF" w:rsidP="009B012C">
      <w:pPr>
        <w:pStyle w:val="REFERENCESHEADING"/>
        <w:rPr>
          <w:lang w:val="en-US"/>
        </w:rPr>
      </w:pPr>
      <w:r w:rsidRPr="000113B9">
        <w:rPr>
          <w:lang w:val="en-US"/>
        </w:rPr>
        <w:t>references</w:t>
      </w:r>
    </w:p>
    <w:p w14:paraId="5EA6A23A" w14:textId="77777777" w:rsidR="009864E6" w:rsidRPr="00B40BD3" w:rsidRDefault="009864E6" w:rsidP="00922432">
      <w:pPr>
        <w:pStyle w:val="References"/>
        <w:rPr>
          <w:lang w:val="en-US"/>
        </w:rPr>
      </w:pPr>
      <w:r w:rsidRPr="00B40BD3">
        <w:rPr>
          <w:lang w:val="en-US"/>
        </w:rPr>
        <w:t xml:space="preserve">Asadzadeh, M., and Soroush, A. 2017. Macro- and micromechanical evaluation of cyclic simple shear test by discrete element method. </w:t>
      </w:r>
      <w:proofErr w:type="spellStart"/>
      <w:r w:rsidRPr="00B40BD3">
        <w:rPr>
          <w:i/>
          <w:iCs/>
          <w:lang w:val="en-US"/>
        </w:rPr>
        <w:t>Particuology</w:t>
      </w:r>
      <w:proofErr w:type="spellEnd"/>
      <w:r w:rsidRPr="00B40BD3">
        <w:rPr>
          <w:lang w:val="en-US"/>
        </w:rPr>
        <w:t xml:space="preserve"> 31, 129-139.</w:t>
      </w:r>
    </w:p>
    <w:p w14:paraId="39AA6D01" w14:textId="77777777" w:rsidR="009864E6" w:rsidRPr="000113B9" w:rsidRDefault="009864E6" w:rsidP="00922432">
      <w:pPr>
        <w:pStyle w:val="References"/>
        <w:rPr>
          <w:lang w:val="de-AT"/>
        </w:rPr>
      </w:pPr>
      <w:r w:rsidRPr="00B40BD3">
        <w:rPr>
          <w:lang w:val="en-US"/>
        </w:rPr>
        <w:t xml:space="preserve">Been, K., Jefferies, M., and Hachey, J. 1991. The critical state of sands. </w:t>
      </w:r>
      <w:proofErr w:type="spellStart"/>
      <w:r w:rsidRPr="000113B9">
        <w:rPr>
          <w:i/>
          <w:iCs/>
          <w:lang w:val="de-AT"/>
        </w:rPr>
        <w:t>Geotechnique</w:t>
      </w:r>
      <w:proofErr w:type="spellEnd"/>
      <w:r w:rsidRPr="000113B9">
        <w:rPr>
          <w:lang w:val="de-AT"/>
        </w:rPr>
        <w:t xml:space="preserve"> 41(3), 365-381.</w:t>
      </w:r>
    </w:p>
    <w:p w14:paraId="5A248259" w14:textId="77777777" w:rsidR="00922432" w:rsidRPr="003B1287" w:rsidRDefault="00922432" w:rsidP="00922432">
      <w:pPr>
        <w:pStyle w:val="References"/>
        <w:rPr>
          <w:lang w:val="de-AT"/>
        </w:rPr>
      </w:pPr>
      <w:proofErr w:type="spellStart"/>
      <w:r w:rsidRPr="000113B9">
        <w:rPr>
          <w:lang w:val="de-AT"/>
        </w:rPr>
        <w:t>Terzaghi</w:t>
      </w:r>
      <w:proofErr w:type="spellEnd"/>
      <w:r w:rsidRPr="000113B9">
        <w:rPr>
          <w:lang w:val="de-AT"/>
        </w:rPr>
        <w:t xml:space="preserve">, K. 1925. </w:t>
      </w:r>
      <w:r w:rsidRPr="000113B9">
        <w:rPr>
          <w:i/>
          <w:iCs/>
          <w:lang w:val="de-AT"/>
        </w:rPr>
        <w:t>Erdbaumechanik auf bodenphysikalischer Grundlage</w:t>
      </w:r>
      <w:r w:rsidR="009B012C" w:rsidRPr="000113B9">
        <w:rPr>
          <w:lang w:val="de-AT"/>
        </w:rPr>
        <w:t xml:space="preserve">. </w:t>
      </w:r>
      <w:proofErr w:type="spellStart"/>
      <w:r w:rsidR="009B012C" w:rsidRPr="003B1287">
        <w:rPr>
          <w:lang w:val="de-AT"/>
        </w:rPr>
        <w:t>Deuticke</w:t>
      </w:r>
      <w:proofErr w:type="spellEnd"/>
      <w:r w:rsidR="009B012C" w:rsidRPr="003B1287">
        <w:rPr>
          <w:lang w:val="de-AT"/>
        </w:rPr>
        <w:t>.</w:t>
      </w:r>
    </w:p>
    <w:p w14:paraId="45A97902" w14:textId="77777777" w:rsidR="009864E6" w:rsidRPr="00B40BD3" w:rsidRDefault="009864E6" w:rsidP="00922432">
      <w:pPr>
        <w:pStyle w:val="References"/>
        <w:rPr>
          <w:lang w:val="en-US"/>
        </w:rPr>
      </w:pPr>
      <w:r w:rsidRPr="003B1287">
        <w:rPr>
          <w:lang w:val="de-AT"/>
        </w:rPr>
        <w:t xml:space="preserve">Yan, W.M., and Zhang, L. 2013. </w:t>
      </w:r>
      <w:r w:rsidRPr="00B40BD3">
        <w:rPr>
          <w:lang w:val="en-US"/>
        </w:rPr>
        <w:t xml:space="preserve">Fabric and critical state of granular materials. </w:t>
      </w:r>
      <w:r w:rsidRPr="00B40BD3">
        <w:rPr>
          <w:i/>
          <w:iCs/>
          <w:lang w:val="en-US"/>
        </w:rPr>
        <w:t>Proc. 18th International Conference on Soil Mechanics and Geotechnical Engineering</w:t>
      </w:r>
      <w:r w:rsidRPr="00B40BD3">
        <w:rPr>
          <w:lang w:val="en-US"/>
        </w:rPr>
        <w:t>, Paris, 457-460.</w:t>
      </w:r>
    </w:p>
    <w:p w14:paraId="552544F7" w14:textId="65C76FEE" w:rsidR="009C3B92" w:rsidRDefault="009C3B92" w:rsidP="00922432">
      <w:pPr>
        <w:pStyle w:val="References"/>
        <w:rPr>
          <w:lang w:val="en-US"/>
        </w:rPr>
      </w:pPr>
      <w:r w:rsidRPr="000113B9">
        <w:rPr>
          <w:sz w:val="15"/>
          <w:szCs w:val="15"/>
          <w:lang w:val="de-AT"/>
        </w:rPr>
        <w:t xml:space="preserve">European </w:t>
      </w:r>
      <w:proofErr w:type="spellStart"/>
      <w:r w:rsidRPr="000113B9">
        <w:rPr>
          <w:sz w:val="15"/>
          <w:szCs w:val="15"/>
          <w:lang w:val="de-AT"/>
        </w:rPr>
        <w:t>Comittee</w:t>
      </w:r>
      <w:proofErr w:type="spellEnd"/>
      <w:r w:rsidRPr="000113B9">
        <w:rPr>
          <w:sz w:val="15"/>
          <w:szCs w:val="15"/>
          <w:lang w:val="de-AT"/>
        </w:rPr>
        <w:t xml:space="preserve"> </w:t>
      </w:r>
      <w:proofErr w:type="spellStart"/>
      <w:r w:rsidRPr="000113B9">
        <w:rPr>
          <w:sz w:val="15"/>
          <w:szCs w:val="15"/>
          <w:lang w:val="de-AT"/>
        </w:rPr>
        <w:t>for</w:t>
      </w:r>
      <w:proofErr w:type="spellEnd"/>
      <w:r w:rsidRPr="000113B9">
        <w:rPr>
          <w:sz w:val="15"/>
          <w:szCs w:val="15"/>
          <w:lang w:val="de-AT"/>
        </w:rPr>
        <w:t xml:space="preserve"> </w:t>
      </w:r>
      <w:proofErr w:type="spellStart"/>
      <w:r w:rsidRPr="000113B9">
        <w:rPr>
          <w:sz w:val="15"/>
          <w:szCs w:val="15"/>
          <w:lang w:val="de-AT"/>
        </w:rPr>
        <w:t>Standardization</w:t>
      </w:r>
      <w:proofErr w:type="spellEnd"/>
      <w:r w:rsidRPr="003B1287">
        <w:rPr>
          <w:lang w:val="de-AT"/>
        </w:rPr>
        <w:t xml:space="preserve">, </w:t>
      </w:r>
      <w:r w:rsidRPr="000113B9">
        <w:rPr>
          <w:lang w:val="de-AT"/>
        </w:rPr>
        <w:t>2014</w:t>
      </w:r>
      <w:r w:rsidRPr="003B1287">
        <w:rPr>
          <w:lang w:val="de-AT"/>
        </w:rPr>
        <w:t xml:space="preserve">. </w:t>
      </w:r>
      <w:r w:rsidR="00B40BD3" w:rsidRPr="000113B9">
        <w:rPr>
          <w:i/>
          <w:iCs/>
          <w:lang w:val="de-AT"/>
        </w:rPr>
        <w:t>DIN EN 1997-1</w:t>
      </w:r>
      <w:r w:rsidRPr="003B1287">
        <w:rPr>
          <w:i/>
          <w:iCs/>
          <w:lang w:val="de-AT"/>
        </w:rPr>
        <w:t xml:space="preserve"> </w:t>
      </w:r>
      <w:r w:rsidR="00B40BD3" w:rsidRPr="003B1287">
        <w:rPr>
          <w:i/>
          <w:iCs/>
          <w:lang w:val="de-AT"/>
        </w:rPr>
        <w:t>Entwurf, Berechnung und Bemessung in der Geotechnik – Teil 1: Allgemeine Regeln</w:t>
      </w:r>
      <w:r w:rsidRPr="003B1287">
        <w:rPr>
          <w:i/>
          <w:iCs/>
          <w:lang w:val="de-AT"/>
        </w:rPr>
        <w:t>.</w:t>
      </w:r>
      <w:r w:rsidRPr="003B1287">
        <w:rPr>
          <w:lang w:val="de-AT"/>
        </w:rPr>
        <w:t xml:space="preserve"> </w:t>
      </w:r>
      <w:r w:rsidR="00B40BD3" w:rsidRPr="00B40BD3">
        <w:rPr>
          <w:lang w:val="en-US"/>
        </w:rPr>
        <w:t>Brussel</w:t>
      </w:r>
      <w:r w:rsidR="00B40BD3" w:rsidRPr="000113B9">
        <w:rPr>
          <w:lang w:val="en-US"/>
        </w:rPr>
        <w:t>s</w:t>
      </w:r>
      <w:r w:rsidRPr="000113B9">
        <w:rPr>
          <w:lang w:val="en-US"/>
        </w:rPr>
        <w:t xml:space="preserve">: </w:t>
      </w:r>
      <w:r w:rsidR="00B40BD3" w:rsidRPr="00B40BD3">
        <w:rPr>
          <w:lang w:val="en-US"/>
        </w:rPr>
        <w:t>CEN</w:t>
      </w:r>
      <w:r w:rsidRPr="000113B9">
        <w:rPr>
          <w:lang w:val="en-US"/>
        </w:rPr>
        <w:t>.</w:t>
      </w:r>
    </w:p>
    <w:p w14:paraId="3F3437F1" w14:textId="26BB9B86" w:rsidR="003B1287" w:rsidRPr="006844C3" w:rsidRDefault="003B1287" w:rsidP="000113B9">
      <w:pPr>
        <w:pStyle w:val="References"/>
        <w:rPr>
          <w:noProof/>
        </w:rPr>
      </w:pPr>
      <w:r w:rsidRPr="000113B9">
        <w:rPr>
          <w:noProof/>
          <w:lang w:val="en-US"/>
        </w:rPr>
        <w:t>ARU Library, A.</w:t>
      </w:r>
      <w:r>
        <w:rPr>
          <w:noProof/>
          <w:lang w:val="en-US"/>
        </w:rPr>
        <w:t> </w:t>
      </w:r>
      <w:r w:rsidRPr="000113B9">
        <w:rPr>
          <w:noProof/>
          <w:lang w:val="en-US"/>
        </w:rPr>
        <w:t>R.</w:t>
      </w:r>
      <w:r>
        <w:rPr>
          <w:noProof/>
          <w:lang w:val="en-US"/>
        </w:rPr>
        <w:t> </w:t>
      </w:r>
      <w:r w:rsidRPr="000113B9">
        <w:rPr>
          <w:noProof/>
          <w:lang w:val="en-US"/>
        </w:rPr>
        <w:t>U.</w:t>
      </w:r>
      <w:r>
        <w:rPr>
          <w:noProof/>
          <w:lang w:val="en-US"/>
        </w:rPr>
        <w:t> </w:t>
      </w:r>
      <w:r w:rsidRPr="000113B9">
        <w:rPr>
          <w:noProof/>
          <w:lang w:val="en-US"/>
        </w:rPr>
        <w:t xml:space="preserve">L., 2015. </w:t>
      </w:r>
      <w:r>
        <w:rPr>
          <w:i/>
          <w:iCs/>
          <w:noProof/>
        </w:rPr>
        <w:t xml:space="preserve">ARU Harvard. </w:t>
      </w:r>
      <w:r w:rsidRPr="000113B9">
        <w:rPr>
          <w:noProof/>
          <w:lang w:val="en-US"/>
        </w:rPr>
        <w:t xml:space="preserve">[Online] </w:t>
      </w:r>
      <w:r w:rsidRPr="000113B9">
        <w:rPr>
          <w:noProof/>
          <w:lang w:val="en-US"/>
        </w:rPr>
        <w:br/>
        <w:t xml:space="preserve">Available at: </w:t>
      </w:r>
      <w:r w:rsidRPr="000113B9">
        <w:rPr>
          <w:noProof/>
          <w:u w:val="single"/>
          <w:lang w:val="en-US"/>
        </w:rPr>
        <w:t>https://library.aru.ac.uk/referencing/harvard.htm</w:t>
      </w:r>
      <w:r w:rsidRPr="000113B9">
        <w:rPr>
          <w:noProof/>
          <w:lang w:val="en-US"/>
        </w:rPr>
        <w:br/>
        <w:t>[Accessed 8</w:t>
      </w:r>
      <w:r w:rsidRPr="000113B9">
        <w:rPr>
          <w:noProof/>
          <w:vertAlign w:val="superscript"/>
          <w:lang w:val="en-US"/>
        </w:rPr>
        <w:t>th</w:t>
      </w:r>
      <w:r w:rsidRPr="000113B9">
        <w:rPr>
          <w:noProof/>
          <w:lang w:val="en-US"/>
        </w:rPr>
        <w:t xml:space="preserve"> February 2025].</w:t>
      </w:r>
    </w:p>
    <w:p w14:paraId="0ED02C20" w14:textId="77777777" w:rsidR="003B1287" w:rsidRPr="00B40BD3" w:rsidRDefault="003B1287" w:rsidP="00922432">
      <w:pPr>
        <w:pStyle w:val="References"/>
        <w:rPr>
          <w:lang w:val="en-US"/>
        </w:rPr>
      </w:pPr>
    </w:p>
    <w:sectPr w:rsidR="003B1287" w:rsidRPr="00B40BD3" w:rsidSect="00D14886">
      <w:type w:val="continuous"/>
      <w:pgSz w:w="11906" w:h="16838"/>
      <w:pgMar w:top="1134" w:right="1134" w:bottom="1701" w:left="1134" w:header="680" w:footer="567"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ED5CC" w14:textId="77777777" w:rsidR="003C7407" w:rsidRPr="00B40BD3" w:rsidRDefault="003C7407" w:rsidP="006914E6">
      <w:r w:rsidRPr="00B40BD3">
        <w:separator/>
      </w:r>
    </w:p>
  </w:endnote>
  <w:endnote w:type="continuationSeparator" w:id="0">
    <w:p w14:paraId="7973770A" w14:textId="77777777" w:rsidR="003C7407" w:rsidRPr="00B40BD3" w:rsidRDefault="003C7407" w:rsidP="006914E6">
      <w:r w:rsidRPr="00B40BD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54E5D0E4-AB78-1C48-8043-7B2835ABA527}"/>
  </w:font>
  <w:font w:name="Times New Roman">
    <w:panose1 w:val="02020603050405020304"/>
    <w:charset w:val="00"/>
    <w:family w:val="roman"/>
    <w:pitch w:val="variable"/>
    <w:sig w:usb0="E0002EFF" w:usb1="C000785B" w:usb2="00000009" w:usb3="00000000" w:csb0="000001FF" w:csb1="00000000"/>
    <w:embedRegular r:id="rId2" w:fontKey="{C0AF0366-8095-4B44-B788-8450D3DCB930}"/>
    <w:embedBold r:id="rId3" w:fontKey="{E7186E13-52F2-9F4D-845A-D3F12B73A39F}"/>
    <w:embedItalic r:id="rId4" w:fontKey="{991E3910-671B-214C-B5DE-50CD4A33B000}"/>
  </w:font>
  <w:font w:name="Calibri">
    <w:panose1 w:val="020F0502020204030204"/>
    <w:charset w:val="00"/>
    <w:family w:val="swiss"/>
    <w:pitch w:val="variable"/>
    <w:sig w:usb0="E0002AFF" w:usb1="C000247B" w:usb2="00000009" w:usb3="00000000" w:csb0="000001FF" w:csb1="00000000"/>
    <w:embedRegular r:id="rId5" w:fontKey="{C43343C9-E72F-304E-84AE-C7916C42BE4D}"/>
    <w:embedBold r:id="rId6" w:fontKey="{72157DC7-5BFC-E444-972C-0987B5FC9F7F}"/>
    <w:embedItalic r:id="rId7" w:fontKey="{293FF4D6-AF86-AD4E-960E-DF3CA9BAB485}"/>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embedRegular r:id="rId9" w:fontKey="{82FACDEC-EAD5-7841-AD7F-499E873CA8D8}"/>
    <w:embedItalic r:id="rId10" w:fontKey="{A90648AA-662B-6B4E-B37C-C097145F5A51}"/>
  </w:font>
  <w:font w:name="Arial">
    <w:panose1 w:val="020B0604020202020204"/>
    <w:charset w:val="00"/>
    <w:family w:val="swiss"/>
    <w:pitch w:val="variable"/>
    <w:sig w:usb0="E0002AFF" w:usb1="C0007843" w:usb2="00000009" w:usb3="00000000" w:csb0="000001FF" w:csb1="00000000"/>
    <w:embedRegular r:id="rId11" w:fontKey="{673099C8-03A8-C042-95BE-0083A9603CA0}"/>
    <w:embedBold r:id="rId12" w:fontKey="{73810BCC-BFA1-6A46-88FD-ED6B9B1F4266}"/>
    <w:embedItalic r:id="rId13" w:fontKey="{FB0C88CA-7245-174A-9667-6660E2D55FFC}"/>
  </w:font>
  <w:font w:name="Times New Roman (Body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embedRegular r:id="rId16" w:fontKey="{27AB41ED-100F-E540-811F-587ED3DF99D8}"/>
  </w:font>
  <w:font w:name="XITS Math">
    <w:altName w:val="Calibri"/>
    <w:panose1 w:val="020B0604020202020204"/>
    <w:charset w:val="00"/>
    <w:family w:val="auto"/>
    <w:notTrueType/>
    <w:pitch w:val="variable"/>
    <w:sig w:usb0="A00022FF" w:usb1="0A02FDFF" w:usb2="0A00002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5124B" w14:textId="77777777" w:rsidR="003C7407" w:rsidRPr="00B40BD3" w:rsidRDefault="003C7407" w:rsidP="006914E6">
      <w:r w:rsidRPr="00B40BD3">
        <w:separator/>
      </w:r>
    </w:p>
  </w:footnote>
  <w:footnote w:type="continuationSeparator" w:id="0">
    <w:p w14:paraId="6D5D8C5D" w14:textId="77777777" w:rsidR="003C7407" w:rsidRPr="00B40BD3" w:rsidRDefault="003C7407" w:rsidP="006914E6">
      <w:r w:rsidRPr="00B40BD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6369C" w14:textId="77777777" w:rsidR="006914E6" w:rsidRPr="00B40BD3" w:rsidRDefault="006914E6">
    <w:pPr>
      <w:pStyle w:val="Header"/>
      <w:rPr>
        <w:lang w:val="en-US"/>
      </w:rPr>
    </w:pPr>
    <w:r w:rsidRPr="00B40BD3">
      <w:rPr>
        <w:lang w:val="en-US"/>
      </w:rPr>
      <w:t>Proceedings of the 21</w:t>
    </w:r>
    <w:r w:rsidRPr="00B40BD3">
      <w:rPr>
        <w:vertAlign w:val="superscript"/>
        <w:lang w:val="en-US"/>
      </w:rPr>
      <w:t>st</w:t>
    </w:r>
    <w:r w:rsidRPr="00B40BD3">
      <w:rPr>
        <w:lang w:val="en-US"/>
      </w:rPr>
      <w:t xml:space="preserve"> International Conference on Soil Mechanics and Geotechnical Engineering, Vienna 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5F2CE4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3F4E21C4"/>
    <w:lvl w:ilvl="0">
      <w:start w:val="1"/>
      <w:numFmt w:val="bullet"/>
      <w:pStyle w:val="ListBullet"/>
      <w:lvlText w:val=""/>
      <w:lvlJc w:val="left"/>
      <w:pPr>
        <w:ind w:left="340" w:hanging="340"/>
      </w:pPr>
      <w:rPr>
        <w:rFonts w:ascii="Symbol" w:hAnsi="Symbol" w:hint="default"/>
      </w:rPr>
    </w:lvl>
  </w:abstractNum>
  <w:abstractNum w:abstractNumId="2" w15:restartNumberingAfterBreak="0">
    <w:nsid w:val="00306D18"/>
    <w:multiLevelType w:val="hybridMultilevel"/>
    <w:tmpl w:val="7C02EBB8"/>
    <w:lvl w:ilvl="0" w:tplc="94368256">
      <w:start w:val="1"/>
      <w:numFmt w:val="decimal"/>
      <w:pStyle w:val="TableCaption"/>
      <w:lvlText w:val="Table %1."/>
      <w:lvlJc w:val="left"/>
      <w:pPr>
        <w:ind w:left="0" w:firstLine="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A021C8"/>
    <w:multiLevelType w:val="multilevel"/>
    <w:tmpl w:val="F1D4FBE2"/>
    <w:styleLink w:val="CurrentList6"/>
    <w:lvl w:ilvl="0">
      <w:start w:val="1"/>
      <w:numFmt w:val="decimal"/>
      <w:lvlText w:val="%1"/>
      <w:lvlJc w:val="left"/>
      <w:pPr>
        <w:ind w:left="340" w:hanging="34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 w15:restartNumberingAfterBreak="0">
    <w:nsid w:val="07242FAC"/>
    <w:multiLevelType w:val="multilevel"/>
    <w:tmpl w:val="FF6EACE4"/>
    <w:styleLink w:val="CurrentList3"/>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5" w15:restartNumberingAfterBreak="0">
    <w:nsid w:val="0C8F7014"/>
    <w:multiLevelType w:val="multilevel"/>
    <w:tmpl w:val="D8828222"/>
    <w:styleLink w:val="CurrentList8"/>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840750"/>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9F04ED"/>
    <w:multiLevelType w:val="multilevel"/>
    <w:tmpl w:val="08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9370AED"/>
    <w:multiLevelType w:val="multilevel"/>
    <w:tmpl w:val="771E13F6"/>
    <w:styleLink w:val="CurrentList7"/>
    <w:lvl w:ilvl="0">
      <w:start w:val="1"/>
      <w:numFmt w:val="decimal"/>
      <w:lvlText w:val="%1"/>
      <w:lvlJc w:val="left"/>
      <w:pPr>
        <w:ind w:left="340" w:hanging="34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567" w:hanging="567"/>
      </w:pPr>
      <w:rPr>
        <w:rFonts w:hint="default"/>
        <w:b w:val="0"/>
        <w:i w:val="0"/>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9" w15:restartNumberingAfterBreak="0">
    <w:nsid w:val="1F0B2BAC"/>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1280354"/>
    <w:multiLevelType w:val="hybridMultilevel"/>
    <w:tmpl w:val="3A16A860"/>
    <w:lvl w:ilvl="0" w:tplc="2A5466D2">
      <w:start w:val="1"/>
      <w:numFmt w:val="decimal"/>
      <w:pStyle w:val="FigureCaption"/>
      <w:lvlText w:val="Figure %1."/>
      <w:lvlJc w:val="left"/>
      <w:pPr>
        <w:tabs>
          <w:tab w:val="num" w:pos="567"/>
        </w:tabs>
        <w:ind w:left="0" w:firstLine="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19C5130"/>
    <w:multiLevelType w:val="multilevel"/>
    <w:tmpl w:val="7C02EBB8"/>
    <w:styleLink w:val="CurrentList11"/>
    <w:lvl w:ilvl="0">
      <w:start w:val="1"/>
      <w:numFmt w:val="decimal"/>
      <w:lvlText w:val="Tabl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86514"/>
    <w:multiLevelType w:val="multilevel"/>
    <w:tmpl w:val="1D84A83E"/>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FB63350"/>
    <w:multiLevelType w:val="multilevel"/>
    <w:tmpl w:val="7138EE44"/>
    <w:styleLink w:val="CurrentList4"/>
    <w:lvl w:ilvl="0">
      <w:start w:val="1"/>
      <w:numFmt w:val="decimal"/>
      <w:lvlText w:val="%1"/>
      <w:lvlJc w:val="left"/>
      <w:pPr>
        <w:ind w:left="340" w:hanging="34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15:restartNumberingAfterBreak="0">
    <w:nsid w:val="52525C9C"/>
    <w:multiLevelType w:val="multilevel"/>
    <w:tmpl w:val="901ACB96"/>
    <w:styleLink w:val="CurrentList1"/>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5" w15:restartNumberingAfterBreak="0">
    <w:nsid w:val="555322E9"/>
    <w:multiLevelType w:val="multilevel"/>
    <w:tmpl w:val="2A9E4C4A"/>
    <w:styleLink w:val="CurrentList5"/>
    <w:lvl w:ilvl="0">
      <w:start w:val="1"/>
      <w:numFmt w:val="decimal"/>
      <w:lvlText w:val="%1"/>
      <w:lvlJc w:val="left"/>
      <w:pPr>
        <w:ind w:left="340" w:hanging="34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6" w15:restartNumberingAfterBreak="0">
    <w:nsid w:val="6E3C55E1"/>
    <w:multiLevelType w:val="multilevel"/>
    <w:tmpl w:val="0809001D"/>
    <w:styleLink w:val="CurrentList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3926A0E"/>
    <w:multiLevelType w:val="multilevel"/>
    <w:tmpl w:val="142AE3F4"/>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454" w:hanging="454"/>
      </w:pPr>
      <w:rPr>
        <w:rFonts w:hint="default"/>
        <w:b w:val="0"/>
        <w:i w:val="0"/>
      </w:rPr>
    </w:lvl>
    <w:lvl w:ilvl="2">
      <w:start w:val="1"/>
      <w:numFmt w:val="decimal"/>
      <w:pStyle w:val="Heading3"/>
      <w:lvlText w:val="%1.%2.%3"/>
      <w:lvlJc w:val="left"/>
      <w:pPr>
        <w:ind w:left="567" w:hanging="567"/>
      </w:pPr>
      <w:rPr>
        <w:rFonts w:hint="default"/>
        <w:b w:val="0"/>
        <w:i w:val="0"/>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18" w15:restartNumberingAfterBreak="0">
    <w:nsid w:val="7D98784C"/>
    <w:multiLevelType w:val="multilevel"/>
    <w:tmpl w:val="3300E27C"/>
    <w:styleLink w:val="CurrentList2"/>
    <w:lvl w:ilvl="0">
      <w:start w:val="1"/>
      <w:numFmt w:val="decimal"/>
      <w:lvlText w:val="%1"/>
      <w:lvlJc w:val="left"/>
      <w:pPr>
        <w:ind w:left="792" w:hanging="792"/>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16cid:durableId="416220206">
    <w:abstractNumId w:val="6"/>
  </w:num>
  <w:num w:numId="2" w16cid:durableId="1876307891">
    <w:abstractNumId w:val="9"/>
  </w:num>
  <w:num w:numId="3" w16cid:durableId="610674064">
    <w:abstractNumId w:val="12"/>
  </w:num>
  <w:num w:numId="4" w16cid:durableId="2093314985">
    <w:abstractNumId w:val="17"/>
  </w:num>
  <w:num w:numId="5" w16cid:durableId="573053392">
    <w:abstractNumId w:val="14"/>
  </w:num>
  <w:num w:numId="6" w16cid:durableId="1436317909">
    <w:abstractNumId w:val="18"/>
  </w:num>
  <w:num w:numId="7" w16cid:durableId="551042384">
    <w:abstractNumId w:val="4"/>
  </w:num>
  <w:num w:numId="8" w16cid:durableId="1363441387">
    <w:abstractNumId w:val="13"/>
  </w:num>
  <w:num w:numId="9" w16cid:durableId="1930699166">
    <w:abstractNumId w:val="15"/>
  </w:num>
  <w:num w:numId="10" w16cid:durableId="1091047949">
    <w:abstractNumId w:val="3"/>
  </w:num>
  <w:num w:numId="11" w16cid:durableId="1576158443">
    <w:abstractNumId w:val="8"/>
  </w:num>
  <w:num w:numId="12" w16cid:durableId="1633098801">
    <w:abstractNumId w:val="10"/>
  </w:num>
  <w:num w:numId="13" w16cid:durableId="2075816006">
    <w:abstractNumId w:val="5"/>
  </w:num>
  <w:num w:numId="14" w16cid:durableId="533343995">
    <w:abstractNumId w:val="7"/>
  </w:num>
  <w:num w:numId="15" w16cid:durableId="802425789">
    <w:abstractNumId w:val="2"/>
  </w:num>
  <w:num w:numId="16" w16cid:durableId="977758654">
    <w:abstractNumId w:val="16"/>
  </w:num>
  <w:num w:numId="17" w16cid:durableId="1534419066">
    <w:abstractNumId w:val="11"/>
  </w:num>
  <w:num w:numId="18" w16cid:durableId="497500936">
    <w:abstractNumId w:val="1"/>
  </w:num>
  <w:num w:numId="19" w16cid:durableId="222722911">
    <w:abstractNumId w:val="1"/>
  </w:num>
  <w:num w:numId="20" w16cid:durableId="239994009">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96A"/>
    <w:rsid w:val="00002F11"/>
    <w:rsid w:val="00002FD5"/>
    <w:rsid w:val="000113B9"/>
    <w:rsid w:val="00014120"/>
    <w:rsid w:val="00051F99"/>
    <w:rsid w:val="00057E2C"/>
    <w:rsid w:val="000946E6"/>
    <w:rsid w:val="000A7042"/>
    <w:rsid w:val="000B5A0E"/>
    <w:rsid w:val="000C2098"/>
    <w:rsid w:val="000D16B7"/>
    <w:rsid w:val="00113BAE"/>
    <w:rsid w:val="001352A2"/>
    <w:rsid w:val="00140574"/>
    <w:rsid w:val="00145AA9"/>
    <w:rsid w:val="00153C9D"/>
    <w:rsid w:val="00166B2A"/>
    <w:rsid w:val="00170CC4"/>
    <w:rsid w:val="0019358F"/>
    <w:rsid w:val="001C2A96"/>
    <w:rsid w:val="001C7E8A"/>
    <w:rsid w:val="001F4965"/>
    <w:rsid w:val="001F49F8"/>
    <w:rsid w:val="00226214"/>
    <w:rsid w:val="002314CD"/>
    <w:rsid w:val="00242160"/>
    <w:rsid w:val="00253324"/>
    <w:rsid w:val="002870DE"/>
    <w:rsid w:val="00293123"/>
    <w:rsid w:val="002A6CF3"/>
    <w:rsid w:val="002B0EDB"/>
    <w:rsid w:val="002B2C89"/>
    <w:rsid w:val="002E687A"/>
    <w:rsid w:val="003075F0"/>
    <w:rsid w:val="00322D21"/>
    <w:rsid w:val="00332C9F"/>
    <w:rsid w:val="00343E3B"/>
    <w:rsid w:val="003749AC"/>
    <w:rsid w:val="003A77F4"/>
    <w:rsid w:val="003B1287"/>
    <w:rsid w:val="003B2B10"/>
    <w:rsid w:val="003B77B8"/>
    <w:rsid w:val="003C4F48"/>
    <w:rsid w:val="003C7407"/>
    <w:rsid w:val="003D3231"/>
    <w:rsid w:val="003D7992"/>
    <w:rsid w:val="003F0ED1"/>
    <w:rsid w:val="003F3B3D"/>
    <w:rsid w:val="004306CC"/>
    <w:rsid w:val="0044788C"/>
    <w:rsid w:val="00461428"/>
    <w:rsid w:val="00471534"/>
    <w:rsid w:val="004A0E9E"/>
    <w:rsid w:val="004B1129"/>
    <w:rsid w:val="004C595A"/>
    <w:rsid w:val="00520C12"/>
    <w:rsid w:val="00526D20"/>
    <w:rsid w:val="00541EB0"/>
    <w:rsid w:val="00562FB6"/>
    <w:rsid w:val="00567021"/>
    <w:rsid w:val="00580221"/>
    <w:rsid w:val="00585B29"/>
    <w:rsid w:val="00597164"/>
    <w:rsid w:val="005A773A"/>
    <w:rsid w:val="005E2253"/>
    <w:rsid w:val="005F511F"/>
    <w:rsid w:val="00613100"/>
    <w:rsid w:val="00623DFA"/>
    <w:rsid w:val="00631DDB"/>
    <w:rsid w:val="00633EB0"/>
    <w:rsid w:val="006366FC"/>
    <w:rsid w:val="006370A1"/>
    <w:rsid w:val="0064248A"/>
    <w:rsid w:val="0064407E"/>
    <w:rsid w:val="00655D60"/>
    <w:rsid w:val="00661FFA"/>
    <w:rsid w:val="00665A9D"/>
    <w:rsid w:val="00676D7D"/>
    <w:rsid w:val="006844C3"/>
    <w:rsid w:val="00686646"/>
    <w:rsid w:val="006870F9"/>
    <w:rsid w:val="006914E6"/>
    <w:rsid w:val="00693898"/>
    <w:rsid w:val="006B5EC9"/>
    <w:rsid w:val="006B6D1F"/>
    <w:rsid w:val="006D3200"/>
    <w:rsid w:val="006E3B8B"/>
    <w:rsid w:val="006E43C7"/>
    <w:rsid w:val="006E596A"/>
    <w:rsid w:val="006F400E"/>
    <w:rsid w:val="0070422A"/>
    <w:rsid w:val="00706619"/>
    <w:rsid w:val="00714F66"/>
    <w:rsid w:val="007510DF"/>
    <w:rsid w:val="007527F5"/>
    <w:rsid w:val="00776CBD"/>
    <w:rsid w:val="00793D69"/>
    <w:rsid w:val="007B62A7"/>
    <w:rsid w:val="007D720F"/>
    <w:rsid w:val="007E76EF"/>
    <w:rsid w:val="00800767"/>
    <w:rsid w:val="00811244"/>
    <w:rsid w:val="008604B2"/>
    <w:rsid w:val="008A0A85"/>
    <w:rsid w:val="008A1C42"/>
    <w:rsid w:val="008A3AA2"/>
    <w:rsid w:val="008A57AF"/>
    <w:rsid w:val="008C5ABF"/>
    <w:rsid w:val="008D53EE"/>
    <w:rsid w:val="008E5E91"/>
    <w:rsid w:val="00900D2F"/>
    <w:rsid w:val="009043A8"/>
    <w:rsid w:val="00905D41"/>
    <w:rsid w:val="00921C87"/>
    <w:rsid w:val="00922432"/>
    <w:rsid w:val="009277D7"/>
    <w:rsid w:val="00952057"/>
    <w:rsid w:val="0097513C"/>
    <w:rsid w:val="00977367"/>
    <w:rsid w:val="009864E6"/>
    <w:rsid w:val="00990546"/>
    <w:rsid w:val="009B012C"/>
    <w:rsid w:val="009B3189"/>
    <w:rsid w:val="009B49E5"/>
    <w:rsid w:val="009C3B92"/>
    <w:rsid w:val="009D2EF4"/>
    <w:rsid w:val="009E28C5"/>
    <w:rsid w:val="009E6B3A"/>
    <w:rsid w:val="00A13B70"/>
    <w:rsid w:val="00A613A4"/>
    <w:rsid w:val="00AA0B7A"/>
    <w:rsid w:val="00AA24BC"/>
    <w:rsid w:val="00AA7324"/>
    <w:rsid w:val="00AD19D2"/>
    <w:rsid w:val="00AF1942"/>
    <w:rsid w:val="00B01907"/>
    <w:rsid w:val="00B40BD3"/>
    <w:rsid w:val="00BB5F5B"/>
    <w:rsid w:val="00BE6212"/>
    <w:rsid w:val="00BE6455"/>
    <w:rsid w:val="00C06BCC"/>
    <w:rsid w:val="00C272DA"/>
    <w:rsid w:val="00C56C6B"/>
    <w:rsid w:val="00C63280"/>
    <w:rsid w:val="00C65842"/>
    <w:rsid w:val="00C66D86"/>
    <w:rsid w:val="00C854DC"/>
    <w:rsid w:val="00C92007"/>
    <w:rsid w:val="00CB4992"/>
    <w:rsid w:val="00CC347A"/>
    <w:rsid w:val="00CD5ED2"/>
    <w:rsid w:val="00CD65C4"/>
    <w:rsid w:val="00D115C2"/>
    <w:rsid w:val="00D14886"/>
    <w:rsid w:val="00D25D68"/>
    <w:rsid w:val="00D622F6"/>
    <w:rsid w:val="00D90C56"/>
    <w:rsid w:val="00D94381"/>
    <w:rsid w:val="00D94A99"/>
    <w:rsid w:val="00DA70BF"/>
    <w:rsid w:val="00DB12C8"/>
    <w:rsid w:val="00DE0713"/>
    <w:rsid w:val="00E13981"/>
    <w:rsid w:val="00E747B2"/>
    <w:rsid w:val="00EA473F"/>
    <w:rsid w:val="00EA5145"/>
    <w:rsid w:val="00EB2616"/>
    <w:rsid w:val="00ED123B"/>
    <w:rsid w:val="00ED3093"/>
    <w:rsid w:val="00F6395E"/>
    <w:rsid w:val="00F7247A"/>
    <w:rsid w:val="00F857AD"/>
    <w:rsid w:val="00FC221B"/>
    <w:rsid w:val="00FC77FE"/>
    <w:rsid w:val="00FD21B7"/>
    <w:rsid w:val="00FE579F"/>
    <w:rsid w:val="00FF2630"/>
    <w:rsid w:val="00FF477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A7164A"/>
  <w14:defaultImageDpi w14:val="32767"/>
  <w15:chartTrackingRefBased/>
  <w15:docId w15:val="{3C115780-5039-4CBD-9AC4-69660FC8E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4E6"/>
    <w:rPr>
      <w:rFonts w:ascii="Times New Roman" w:hAnsi="Times New Roman"/>
      <w:lang w:val="en-US"/>
    </w:rPr>
  </w:style>
  <w:style w:type="paragraph" w:styleId="Heading1">
    <w:name w:val="heading 1"/>
    <w:basedOn w:val="Normal"/>
    <w:next w:val="FirstPargraph"/>
    <w:link w:val="Heading1Char"/>
    <w:uiPriority w:val="9"/>
    <w:qFormat/>
    <w:rsid w:val="00057E2C"/>
    <w:pPr>
      <w:keepNext/>
      <w:keepLines/>
      <w:numPr>
        <w:numId w:val="4"/>
      </w:numPr>
      <w:spacing w:before="240"/>
      <w:outlineLvl w:val="0"/>
    </w:pPr>
    <w:rPr>
      <w:rFonts w:eastAsiaTheme="majorEastAsia" w:cs="Times New Roman (Headings CS)"/>
      <w:caps/>
      <w:sz w:val="18"/>
      <w:szCs w:val="32"/>
    </w:rPr>
  </w:style>
  <w:style w:type="paragraph" w:styleId="Heading2">
    <w:name w:val="heading 2"/>
    <w:basedOn w:val="Heading1"/>
    <w:next w:val="FirstPargraph"/>
    <w:link w:val="Heading2Char1"/>
    <w:uiPriority w:val="9"/>
    <w:unhideWhenUsed/>
    <w:qFormat/>
    <w:rsid w:val="001F4965"/>
    <w:pPr>
      <w:numPr>
        <w:ilvl w:val="1"/>
      </w:numPr>
      <w:spacing w:before="120"/>
      <w:outlineLvl w:val="1"/>
    </w:pPr>
    <w:rPr>
      <w:i/>
      <w:caps w:val="0"/>
      <w:szCs w:val="26"/>
    </w:rPr>
  </w:style>
  <w:style w:type="paragraph" w:styleId="Heading3">
    <w:name w:val="heading 3"/>
    <w:basedOn w:val="Heading2"/>
    <w:next w:val="FirstPargraph"/>
    <w:link w:val="Heading3Char1"/>
    <w:uiPriority w:val="9"/>
    <w:unhideWhenUsed/>
    <w:qFormat/>
    <w:rsid w:val="001F4965"/>
    <w:pPr>
      <w:numPr>
        <w:ilvl w:val="2"/>
      </w:numPr>
      <w:outlineLvl w:val="2"/>
    </w:pPr>
    <w:rPr>
      <w:rFonts w:cstheme="majorBidi"/>
    </w:rPr>
  </w:style>
  <w:style w:type="paragraph" w:styleId="Heading4">
    <w:name w:val="heading 4"/>
    <w:basedOn w:val="Normal"/>
    <w:next w:val="Normal"/>
    <w:link w:val="Heading4Char1"/>
    <w:uiPriority w:val="9"/>
    <w:semiHidden/>
    <w:unhideWhenUsed/>
    <w:qFormat/>
    <w:rsid w:val="001F4965"/>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1"/>
    <w:uiPriority w:val="9"/>
    <w:semiHidden/>
    <w:unhideWhenUsed/>
    <w:qFormat/>
    <w:rsid w:val="001F4965"/>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1"/>
    <w:uiPriority w:val="9"/>
    <w:semiHidden/>
    <w:unhideWhenUsed/>
    <w:qFormat/>
    <w:rsid w:val="001F4965"/>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1"/>
    <w:uiPriority w:val="9"/>
    <w:semiHidden/>
    <w:unhideWhenUsed/>
    <w:qFormat/>
    <w:rsid w:val="001F4965"/>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1"/>
    <w:uiPriority w:val="9"/>
    <w:semiHidden/>
    <w:unhideWhenUsed/>
    <w:qFormat/>
    <w:rsid w:val="001F4965"/>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1"/>
    <w:uiPriority w:val="9"/>
    <w:semiHidden/>
    <w:unhideWhenUsed/>
    <w:qFormat/>
    <w:rsid w:val="001F4965"/>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6914E6"/>
    <w:pPr>
      <w:tabs>
        <w:tab w:val="center" w:pos="4513"/>
        <w:tab w:val="right" w:pos="9026"/>
      </w:tabs>
      <w:jc w:val="center"/>
    </w:pPr>
    <w:rPr>
      <w:rFonts w:ascii="Arial" w:hAnsi="Arial"/>
      <w:i/>
      <w:sz w:val="18"/>
    </w:rPr>
  </w:style>
  <w:style w:type="character" w:customStyle="1" w:styleId="HeaderChar">
    <w:name w:val="Header Char"/>
    <w:basedOn w:val="DefaultParagraphFont"/>
    <w:link w:val="Header"/>
    <w:uiPriority w:val="99"/>
    <w:rsid w:val="006914E6"/>
    <w:rPr>
      <w:rFonts w:ascii="Arial" w:hAnsi="Arial"/>
      <w:i/>
      <w:sz w:val="18"/>
    </w:rPr>
  </w:style>
  <w:style w:type="paragraph" w:styleId="Footer">
    <w:name w:val="footer"/>
    <w:basedOn w:val="Normal"/>
    <w:link w:val="FooterChar"/>
    <w:uiPriority w:val="99"/>
    <w:unhideWhenUsed/>
    <w:rsid w:val="006914E6"/>
    <w:pPr>
      <w:tabs>
        <w:tab w:val="center" w:pos="4513"/>
        <w:tab w:val="right" w:pos="9026"/>
      </w:tabs>
    </w:pPr>
  </w:style>
  <w:style w:type="character" w:customStyle="1" w:styleId="FooterChar">
    <w:name w:val="Footer Char"/>
    <w:basedOn w:val="DefaultParagraphFont"/>
    <w:link w:val="Footer"/>
    <w:uiPriority w:val="99"/>
    <w:rsid w:val="006914E6"/>
  </w:style>
  <w:style w:type="paragraph" w:styleId="Title">
    <w:name w:val="Title"/>
    <w:next w:val="Titre"/>
    <w:link w:val="TitleChar"/>
    <w:uiPriority w:val="10"/>
    <w:qFormat/>
    <w:rsid w:val="001F49F8"/>
    <w:pPr>
      <w:contextualSpacing/>
    </w:pPr>
    <w:rPr>
      <w:rFonts w:ascii="Arial" w:eastAsiaTheme="majorEastAsia" w:hAnsi="Arial" w:cs="Times New Roman (Headings CS)"/>
      <w:kern w:val="28"/>
      <w:sz w:val="26"/>
      <w:szCs w:val="56"/>
      <w:lang w:val="en-US"/>
    </w:rPr>
  </w:style>
  <w:style w:type="character" w:customStyle="1" w:styleId="TitleChar">
    <w:name w:val="Title Char"/>
    <w:basedOn w:val="DefaultParagraphFont"/>
    <w:link w:val="Title"/>
    <w:uiPriority w:val="10"/>
    <w:rsid w:val="001F49F8"/>
    <w:rPr>
      <w:rFonts w:ascii="Arial" w:eastAsiaTheme="majorEastAsia" w:hAnsi="Arial" w:cs="Times New Roman (Headings CS)"/>
      <w:kern w:val="28"/>
      <w:sz w:val="26"/>
      <w:szCs w:val="56"/>
      <w:lang w:val="en-US"/>
    </w:rPr>
  </w:style>
  <w:style w:type="paragraph" w:customStyle="1" w:styleId="Titre">
    <w:name w:val="Titre"/>
    <w:basedOn w:val="Title"/>
    <w:next w:val="Author"/>
    <w:qFormat/>
    <w:rsid w:val="001F49F8"/>
    <w:pPr>
      <w:spacing w:before="240"/>
    </w:pPr>
    <w:rPr>
      <w:rFonts w:cs="Arial"/>
      <w:sz w:val="22"/>
      <w:lang w:val="fr-FR"/>
    </w:rPr>
  </w:style>
  <w:style w:type="character" w:customStyle="1" w:styleId="Heading1Char">
    <w:name w:val="Heading 1 Char"/>
    <w:basedOn w:val="DefaultParagraphFont"/>
    <w:link w:val="Heading1"/>
    <w:uiPriority w:val="9"/>
    <w:rsid w:val="00057E2C"/>
    <w:rPr>
      <w:rFonts w:ascii="Times New Roman" w:eastAsiaTheme="majorEastAsia" w:hAnsi="Times New Roman" w:cs="Times New Roman (Headings CS)"/>
      <w:caps/>
      <w:sz w:val="18"/>
      <w:szCs w:val="32"/>
    </w:rPr>
  </w:style>
  <w:style w:type="numbering" w:styleId="111111">
    <w:name w:val="Outline List 2"/>
    <w:basedOn w:val="NoList"/>
    <w:uiPriority w:val="99"/>
    <w:semiHidden/>
    <w:unhideWhenUsed/>
    <w:rsid w:val="00FC221B"/>
    <w:pPr>
      <w:numPr>
        <w:numId w:val="1"/>
      </w:numPr>
    </w:pPr>
  </w:style>
  <w:style w:type="numbering" w:styleId="1ai">
    <w:name w:val="Outline List 1"/>
    <w:basedOn w:val="NoList"/>
    <w:uiPriority w:val="99"/>
    <w:semiHidden/>
    <w:unhideWhenUsed/>
    <w:rsid w:val="00FC221B"/>
    <w:pPr>
      <w:numPr>
        <w:numId w:val="2"/>
      </w:numPr>
    </w:pPr>
  </w:style>
  <w:style w:type="character" w:customStyle="1" w:styleId="Heading2Char">
    <w:name w:val="Heading 2 Char"/>
    <w:basedOn w:val="DefaultParagraphFont"/>
    <w:uiPriority w:val="9"/>
    <w:semiHidden/>
    <w:rsid w:val="00FC22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uiPriority w:val="9"/>
    <w:semiHidden/>
    <w:rsid w:val="00FC221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uiPriority w:val="9"/>
    <w:semiHidden/>
    <w:rsid w:val="00FC22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uiPriority w:val="9"/>
    <w:semiHidden/>
    <w:rsid w:val="00FC221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rsid w:val="00FC221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uiPriority w:val="9"/>
    <w:semiHidden/>
    <w:rsid w:val="00FC221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uiPriority w:val="9"/>
    <w:semiHidden/>
    <w:rsid w:val="00FC221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FC221B"/>
    <w:rPr>
      <w:rFonts w:asciiTheme="majorHAnsi" w:eastAsiaTheme="majorEastAsia" w:hAnsiTheme="majorHAnsi" w:cstheme="majorBidi"/>
      <w:i/>
      <w:iCs/>
      <w:color w:val="272727" w:themeColor="text1" w:themeTint="D8"/>
      <w:sz w:val="21"/>
      <w:szCs w:val="21"/>
    </w:rPr>
  </w:style>
  <w:style w:type="paragraph" w:customStyle="1" w:styleId="FirstPargraph">
    <w:name w:val="First Pargraph"/>
    <w:basedOn w:val="Normal"/>
    <w:next w:val="Paragraph"/>
    <w:qFormat/>
    <w:rsid w:val="0097513C"/>
    <w:pPr>
      <w:spacing w:before="120"/>
      <w:jc w:val="both"/>
    </w:pPr>
    <w:rPr>
      <w:sz w:val="18"/>
    </w:rPr>
  </w:style>
  <w:style w:type="paragraph" w:customStyle="1" w:styleId="Paragraph">
    <w:name w:val="Paragraph"/>
    <w:basedOn w:val="FirstPargraph"/>
    <w:qFormat/>
    <w:rsid w:val="002B2C89"/>
    <w:pPr>
      <w:spacing w:before="0"/>
      <w:ind w:firstLine="340"/>
    </w:pPr>
  </w:style>
  <w:style w:type="character" w:customStyle="1" w:styleId="Heading2Char1">
    <w:name w:val="Heading 2 Char1"/>
    <w:basedOn w:val="DefaultParagraphFont"/>
    <w:link w:val="Heading2"/>
    <w:uiPriority w:val="9"/>
    <w:rsid w:val="002B2C89"/>
    <w:rPr>
      <w:rFonts w:ascii="Times New Roman" w:eastAsiaTheme="majorEastAsia" w:hAnsi="Times New Roman" w:cs="Times New Roman (Headings CS)"/>
      <w:i/>
      <w:sz w:val="18"/>
      <w:szCs w:val="26"/>
      <w:lang w:val="en-US"/>
    </w:rPr>
  </w:style>
  <w:style w:type="paragraph" w:customStyle="1" w:styleId="Figure">
    <w:name w:val="Figure"/>
    <w:basedOn w:val="FirstPargraph"/>
    <w:next w:val="FigureCaption"/>
    <w:qFormat/>
    <w:rsid w:val="007B62A7"/>
    <w:pPr>
      <w:jc w:val="center"/>
    </w:pPr>
  </w:style>
  <w:style w:type="character" w:customStyle="1" w:styleId="Heading3Char1">
    <w:name w:val="Heading 3 Char1"/>
    <w:basedOn w:val="DefaultParagraphFont"/>
    <w:link w:val="Heading3"/>
    <w:uiPriority w:val="9"/>
    <w:rsid w:val="001F4965"/>
    <w:rPr>
      <w:rFonts w:ascii="Times New Roman" w:eastAsiaTheme="majorEastAsia" w:hAnsi="Times New Roman" w:cstheme="majorBidi"/>
      <w:i/>
      <w:sz w:val="18"/>
      <w:szCs w:val="26"/>
      <w:lang w:val="en-US"/>
    </w:rPr>
  </w:style>
  <w:style w:type="character" w:customStyle="1" w:styleId="Heading4Char1">
    <w:name w:val="Heading 4 Char1"/>
    <w:basedOn w:val="DefaultParagraphFont"/>
    <w:link w:val="Heading4"/>
    <w:uiPriority w:val="9"/>
    <w:semiHidden/>
    <w:rsid w:val="00FF4770"/>
    <w:rPr>
      <w:rFonts w:asciiTheme="majorHAnsi" w:eastAsiaTheme="majorEastAsia" w:hAnsiTheme="majorHAnsi" w:cstheme="majorBidi"/>
      <w:i/>
      <w:iCs/>
      <w:color w:val="2F5496" w:themeColor="accent1" w:themeShade="BF"/>
    </w:rPr>
  </w:style>
  <w:style w:type="character" w:customStyle="1" w:styleId="Heading5Char1">
    <w:name w:val="Heading 5 Char1"/>
    <w:basedOn w:val="DefaultParagraphFont"/>
    <w:link w:val="Heading5"/>
    <w:uiPriority w:val="9"/>
    <w:semiHidden/>
    <w:rsid w:val="00FF4770"/>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link w:val="Heading6"/>
    <w:uiPriority w:val="9"/>
    <w:semiHidden/>
    <w:rsid w:val="00FF4770"/>
    <w:rPr>
      <w:rFonts w:asciiTheme="majorHAnsi" w:eastAsiaTheme="majorEastAsia" w:hAnsiTheme="majorHAnsi" w:cstheme="majorBidi"/>
      <w:color w:val="1F3763" w:themeColor="accent1" w:themeShade="7F"/>
    </w:rPr>
  </w:style>
  <w:style w:type="character" w:customStyle="1" w:styleId="Heading7Char1">
    <w:name w:val="Heading 7 Char1"/>
    <w:basedOn w:val="DefaultParagraphFont"/>
    <w:link w:val="Heading7"/>
    <w:uiPriority w:val="9"/>
    <w:semiHidden/>
    <w:rsid w:val="00FF4770"/>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link w:val="Heading8"/>
    <w:uiPriority w:val="9"/>
    <w:semiHidden/>
    <w:rsid w:val="00FF4770"/>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link w:val="Heading9"/>
    <w:uiPriority w:val="9"/>
    <w:semiHidden/>
    <w:rsid w:val="00FF477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FF4770"/>
    <w:pPr>
      <w:numPr>
        <w:numId w:val="3"/>
      </w:numPr>
    </w:pPr>
  </w:style>
  <w:style w:type="numbering" w:customStyle="1" w:styleId="CurrentList1">
    <w:name w:val="Current List1"/>
    <w:uiPriority w:val="99"/>
    <w:rsid w:val="00FF4770"/>
    <w:pPr>
      <w:numPr>
        <w:numId w:val="5"/>
      </w:numPr>
    </w:pPr>
  </w:style>
  <w:style w:type="numbering" w:customStyle="1" w:styleId="CurrentList2">
    <w:name w:val="Current List2"/>
    <w:uiPriority w:val="99"/>
    <w:rsid w:val="00FF4770"/>
    <w:pPr>
      <w:numPr>
        <w:numId w:val="6"/>
      </w:numPr>
    </w:pPr>
  </w:style>
  <w:style w:type="numbering" w:customStyle="1" w:styleId="CurrentList3">
    <w:name w:val="Current List3"/>
    <w:uiPriority w:val="99"/>
    <w:rsid w:val="002B2C89"/>
    <w:pPr>
      <w:numPr>
        <w:numId w:val="7"/>
      </w:numPr>
    </w:pPr>
  </w:style>
  <w:style w:type="numbering" w:customStyle="1" w:styleId="CurrentList4">
    <w:name w:val="Current List4"/>
    <w:uiPriority w:val="99"/>
    <w:rsid w:val="002B2C89"/>
    <w:pPr>
      <w:numPr>
        <w:numId w:val="8"/>
      </w:numPr>
    </w:pPr>
  </w:style>
  <w:style w:type="numbering" w:customStyle="1" w:styleId="CurrentList5">
    <w:name w:val="Current List5"/>
    <w:uiPriority w:val="99"/>
    <w:rsid w:val="002B2C89"/>
    <w:pPr>
      <w:numPr>
        <w:numId w:val="9"/>
      </w:numPr>
    </w:pPr>
  </w:style>
  <w:style w:type="numbering" w:customStyle="1" w:styleId="CurrentList6">
    <w:name w:val="Current List6"/>
    <w:uiPriority w:val="99"/>
    <w:rsid w:val="00140574"/>
    <w:pPr>
      <w:numPr>
        <w:numId w:val="10"/>
      </w:numPr>
    </w:pPr>
  </w:style>
  <w:style w:type="numbering" w:customStyle="1" w:styleId="CurrentList7">
    <w:name w:val="Current List7"/>
    <w:uiPriority w:val="99"/>
    <w:rsid w:val="001F4965"/>
    <w:pPr>
      <w:numPr>
        <w:numId w:val="11"/>
      </w:numPr>
    </w:pPr>
  </w:style>
  <w:style w:type="paragraph" w:customStyle="1" w:styleId="FigureCaption">
    <w:name w:val="Figure Caption"/>
    <w:basedOn w:val="Paragraph"/>
    <w:next w:val="FirstPargraph"/>
    <w:qFormat/>
    <w:rsid w:val="00811244"/>
    <w:pPr>
      <w:numPr>
        <w:numId w:val="12"/>
      </w:numPr>
      <w:spacing w:after="120"/>
    </w:pPr>
    <w:rPr>
      <w:sz w:val="16"/>
    </w:rPr>
  </w:style>
  <w:style w:type="paragraph" w:customStyle="1" w:styleId="TableCaption">
    <w:name w:val="Table Caption"/>
    <w:basedOn w:val="FigureCaption"/>
    <w:next w:val="Table"/>
    <w:qFormat/>
    <w:rsid w:val="00541EB0"/>
    <w:pPr>
      <w:numPr>
        <w:numId w:val="15"/>
      </w:numPr>
      <w:spacing w:before="120" w:after="0"/>
    </w:pPr>
  </w:style>
  <w:style w:type="numbering" w:customStyle="1" w:styleId="CurrentList8">
    <w:name w:val="Current List8"/>
    <w:uiPriority w:val="99"/>
    <w:rsid w:val="00811244"/>
    <w:pPr>
      <w:numPr>
        <w:numId w:val="13"/>
      </w:numPr>
    </w:pPr>
  </w:style>
  <w:style w:type="paragraph" w:styleId="Caption">
    <w:name w:val="caption"/>
    <w:basedOn w:val="Normal"/>
    <w:next w:val="FirstPargraph"/>
    <w:uiPriority w:val="35"/>
    <w:unhideWhenUsed/>
    <w:qFormat/>
    <w:rsid w:val="000B5A0E"/>
    <w:pPr>
      <w:tabs>
        <w:tab w:val="right" w:pos="4536"/>
      </w:tabs>
      <w:spacing w:before="120"/>
    </w:pPr>
    <w:rPr>
      <w:rFonts w:cs="Times New Roman (Body CS)"/>
      <w:iCs/>
      <w:sz w:val="18"/>
      <w:szCs w:val="18"/>
    </w:rPr>
  </w:style>
  <w:style w:type="numbering" w:customStyle="1" w:styleId="CurrentList9">
    <w:name w:val="Current List9"/>
    <w:uiPriority w:val="99"/>
    <w:rsid w:val="00541EB0"/>
    <w:pPr>
      <w:numPr>
        <w:numId w:val="14"/>
      </w:numPr>
    </w:pPr>
  </w:style>
  <w:style w:type="paragraph" w:customStyle="1" w:styleId="INTRODUCTIONHEADING">
    <w:name w:val="INTRODUCTION HEADING"/>
    <w:basedOn w:val="Heading1"/>
    <w:qFormat/>
    <w:rsid w:val="000946E6"/>
    <w:pPr>
      <w:spacing w:before="0"/>
    </w:pPr>
  </w:style>
  <w:style w:type="paragraph" w:customStyle="1" w:styleId="Author">
    <w:name w:val="Author"/>
    <w:basedOn w:val="Titre"/>
    <w:next w:val="Affiliation"/>
    <w:qFormat/>
    <w:rsid w:val="001F49F8"/>
    <w:rPr>
      <w:sz w:val="20"/>
      <w:lang w:val="en-US"/>
    </w:rPr>
  </w:style>
  <w:style w:type="paragraph" w:customStyle="1" w:styleId="Affiliation">
    <w:name w:val="Affiliation"/>
    <w:basedOn w:val="Author"/>
    <w:next w:val="ABSTRACT"/>
    <w:qFormat/>
    <w:rsid w:val="001F49F8"/>
    <w:pPr>
      <w:spacing w:before="0"/>
    </w:pPr>
    <w:rPr>
      <w:i/>
      <w:sz w:val="18"/>
    </w:rPr>
  </w:style>
  <w:style w:type="character" w:styleId="Hyperlink">
    <w:name w:val="Hyperlink"/>
    <w:basedOn w:val="DefaultParagraphFont"/>
    <w:uiPriority w:val="99"/>
    <w:unhideWhenUsed/>
    <w:rsid w:val="002B0EDB"/>
    <w:rPr>
      <w:color w:val="0563C1" w:themeColor="hyperlink"/>
      <w:u w:val="single"/>
    </w:rPr>
  </w:style>
  <w:style w:type="character" w:styleId="UnresolvedMention">
    <w:name w:val="Unresolved Mention"/>
    <w:basedOn w:val="DefaultParagraphFont"/>
    <w:uiPriority w:val="99"/>
    <w:semiHidden/>
    <w:unhideWhenUsed/>
    <w:rsid w:val="002B0EDB"/>
    <w:rPr>
      <w:color w:val="605E5C"/>
      <w:shd w:val="clear" w:color="auto" w:fill="E1DFDD"/>
    </w:rPr>
  </w:style>
  <w:style w:type="paragraph" w:customStyle="1" w:styleId="ABSTRACT">
    <w:name w:val="ABSTRACT"/>
    <w:basedOn w:val="FirstPargraph"/>
    <w:next w:val="RSUM"/>
    <w:qFormat/>
    <w:rsid w:val="002B0EDB"/>
    <w:pPr>
      <w:spacing w:before="480"/>
    </w:pPr>
  </w:style>
  <w:style w:type="paragraph" w:customStyle="1" w:styleId="RSUM">
    <w:name w:val="RÉSUMÉ"/>
    <w:basedOn w:val="ABSTRACT"/>
    <w:next w:val="KEYWORDS"/>
    <w:qFormat/>
    <w:rsid w:val="006E43C7"/>
    <w:pPr>
      <w:spacing w:before="240"/>
    </w:pPr>
    <w:rPr>
      <w:lang w:val="fr-FR"/>
    </w:rPr>
  </w:style>
  <w:style w:type="paragraph" w:customStyle="1" w:styleId="KEYWORDS">
    <w:name w:val="KEYWORDS"/>
    <w:basedOn w:val="RSUM"/>
    <w:qFormat/>
    <w:rsid w:val="001F49F8"/>
    <w:pPr>
      <w:spacing w:before="120"/>
    </w:pPr>
    <w:rPr>
      <w:lang w:val="en-US"/>
    </w:rPr>
  </w:style>
  <w:style w:type="paragraph" w:customStyle="1" w:styleId="Equation">
    <w:name w:val="Equation"/>
    <w:basedOn w:val="FirstPargraph"/>
    <w:next w:val="FirstPargraph"/>
    <w:qFormat/>
    <w:rsid w:val="003B77B8"/>
  </w:style>
  <w:style w:type="character" w:styleId="PlaceholderText">
    <w:name w:val="Placeholder Text"/>
    <w:basedOn w:val="DefaultParagraphFont"/>
    <w:uiPriority w:val="99"/>
    <w:semiHidden/>
    <w:rsid w:val="001C2A96"/>
    <w:rPr>
      <w:color w:val="808080"/>
    </w:rPr>
  </w:style>
  <w:style w:type="numbering" w:customStyle="1" w:styleId="CurrentList10">
    <w:name w:val="Current List10"/>
    <w:uiPriority w:val="99"/>
    <w:rsid w:val="003B77B8"/>
    <w:pPr>
      <w:numPr>
        <w:numId w:val="16"/>
      </w:numPr>
    </w:pPr>
  </w:style>
  <w:style w:type="paragraph" w:styleId="Bibliography">
    <w:name w:val="Bibliography"/>
    <w:basedOn w:val="Normal"/>
    <w:next w:val="Normal"/>
    <w:uiPriority w:val="37"/>
    <w:unhideWhenUsed/>
    <w:rsid w:val="007510DF"/>
    <w:rPr>
      <w:rFonts w:cs="Times New Roman (Body CS)"/>
      <w:sz w:val="18"/>
    </w:rPr>
  </w:style>
  <w:style w:type="paragraph" w:customStyle="1" w:styleId="References">
    <w:name w:val="References"/>
    <w:qFormat/>
    <w:rsid w:val="007527F5"/>
    <w:pPr>
      <w:ind w:left="340" w:hanging="340"/>
      <w:jc w:val="both"/>
    </w:pPr>
    <w:rPr>
      <w:rFonts w:ascii="Times New Roman" w:hAnsi="Times New Roman"/>
      <w:sz w:val="16"/>
      <w:lang w:val="de-DE"/>
    </w:rPr>
  </w:style>
  <w:style w:type="paragraph" w:customStyle="1" w:styleId="REFERENCESHEADING">
    <w:name w:val="REFERENCES HEADING"/>
    <w:basedOn w:val="Heading1"/>
    <w:next w:val="References"/>
    <w:qFormat/>
    <w:rsid w:val="009B012C"/>
    <w:pPr>
      <w:spacing w:after="120"/>
    </w:pPr>
    <w:rPr>
      <w:lang w:val="de-DE"/>
    </w:rPr>
  </w:style>
  <w:style w:type="table" w:styleId="TableGrid">
    <w:name w:val="Table Grid"/>
    <w:basedOn w:val="TableNormal"/>
    <w:uiPriority w:val="39"/>
    <w:rsid w:val="007527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ableCaption"/>
    <w:next w:val="FirstPargraph"/>
    <w:qFormat/>
    <w:rsid w:val="00C65842"/>
    <w:pPr>
      <w:numPr>
        <w:numId w:val="0"/>
      </w:numPr>
      <w:spacing w:before="0"/>
    </w:pPr>
  </w:style>
  <w:style w:type="paragraph" w:styleId="ListBullet">
    <w:name w:val="List Bullet"/>
    <w:basedOn w:val="Normal"/>
    <w:uiPriority w:val="99"/>
    <w:unhideWhenUsed/>
    <w:qFormat/>
    <w:rsid w:val="003F0ED1"/>
    <w:pPr>
      <w:numPr>
        <w:numId w:val="18"/>
      </w:numPr>
      <w:contextualSpacing/>
    </w:pPr>
    <w:rPr>
      <w:sz w:val="18"/>
    </w:rPr>
  </w:style>
  <w:style w:type="numbering" w:customStyle="1" w:styleId="CurrentList11">
    <w:name w:val="Current List11"/>
    <w:uiPriority w:val="99"/>
    <w:rsid w:val="003D3231"/>
    <w:pPr>
      <w:numPr>
        <w:numId w:val="17"/>
      </w:numPr>
    </w:pPr>
  </w:style>
  <w:style w:type="paragraph" w:styleId="Revision">
    <w:name w:val="Revision"/>
    <w:hidden/>
    <w:uiPriority w:val="99"/>
    <w:semiHidden/>
    <w:rsid w:val="00676D7D"/>
    <w:rPr>
      <w:rFonts w:ascii="Times New Roman" w:hAnsi="Times New Roman"/>
    </w:rPr>
  </w:style>
  <w:style w:type="character" w:styleId="CommentReference">
    <w:name w:val="annotation reference"/>
    <w:basedOn w:val="DefaultParagraphFont"/>
    <w:uiPriority w:val="99"/>
    <w:semiHidden/>
    <w:unhideWhenUsed/>
    <w:rsid w:val="006870F9"/>
    <w:rPr>
      <w:sz w:val="16"/>
      <w:szCs w:val="16"/>
    </w:rPr>
  </w:style>
  <w:style w:type="paragraph" w:styleId="CommentText">
    <w:name w:val="annotation text"/>
    <w:basedOn w:val="Normal"/>
    <w:link w:val="CommentTextChar"/>
    <w:uiPriority w:val="99"/>
    <w:unhideWhenUsed/>
    <w:rsid w:val="006870F9"/>
    <w:rPr>
      <w:sz w:val="20"/>
      <w:szCs w:val="20"/>
    </w:rPr>
  </w:style>
  <w:style w:type="character" w:customStyle="1" w:styleId="CommentTextChar">
    <w:name w:val="Comment Text Char"/>
    <w:basedOn w:val="DefaultParagraphFont"/>
    <w:link w:val="CommentText"/>
    <w:uiPriority w:val="99"/>
    <w:rsid w:val="006870F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70F9"/>
    <w:rPr>
      <w:b/>
      <w:bCs/>
    </w:rPr>
  </w:style>
  <w:style w:type="character" w:customStyle="1" w:styleId="CommentSubjectChar">
    <w:name w:val="Comment Subject Char"/>
    <w:basedOn w:val="CommentTextChar"/>
    <w:link w:val="CommentSubject"/>
    <w:uiPriority w:val="99"/>
    <w:semiHidden/>
    <w:rsid w:val="006870F9"/>
    <w:rPr>
      <w:rFonts w:ascii="Times New Roman" w:hAnsi="Times New Roman"/>
      <w:b/>
      <w:bCs/>
      <w:sz w:val="20"/>
      <w:szCs w:val="20"/>
    </w:rPr>
  </w:style>
  <w:style w:type="paragraph" w:styleId="ListNumber">
    <w:name w:val="List Number"/>
    <w:basedOn w:val="Normal"/>
    <w:uiPriority w:val="99"/>
    <w:unhideWhenUsed/>
    <w:qFormat/>
    <w:rsid w:val="004306CC"/>
    <w:pPr>
      <w:numPr>
        <w:numId w:val="20"/>
      </w:numPr>
      <w:tabs>
        <w:tab w:val="clear" w:pos="360"/>
      </w:tabs>
      <w:ind w:left="340" w:hanging="340"/>
      <w:contextualSpacing/>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9131">
      <w:bodyDiv w:val="1"/>
      <w:marLeft w:val="0"/>
      <w:marRight w:val="0"/>
      <w:marTop w:val="0"/>
      <w:marBottom w:val="0"/>
      <w:divBdr>
        <w:top w:val="none" w:sz="0" w:space="0" w:color="auto"/>
        <w:left w:val="none" w:sz="0" w:space="0" w:color="auto"/>
        <w:bottom w:val="none" w:sz="0" w:space="0" w:color="auto"/>
        <w:right w:val="none" w:sz="0" w:space="0" w:color="auto"/>
      </w:divBdr>
    </w:div>
    <w:div w:id="19161138">
      <w:bodyDiv w:val="1"/>
      <w:marLeft w:val="0"/>
      <w:marRight w:val="0"/>
      <w:marTop w:val="0"/>
      <w:marBottom w:val="0"/>
      <w:divBdr>
        <w:top w:val="none" w:sz="0" w:space="0" w:color="auto"/>
        <w:left w:val="none" w:sz="0" w:space="0" w:color="auto"/>
        <w:bottom w:val="none" w:sz="0" w:space="0" w:color="auto"/>
        <w:right w:val="none" w:sz="0" w:space="0" w:color="auto"/>
      </w:divBdr>
    </w:div>
    <w:div w:id="41709418">
      <w:bodyDiv w:val="1"/>
      <w:marLeft w:val="0"/>
      <w:marRight w:val="0"/>
      <w:marTop w:val="0"/>
      <w:marBottom w:val="0"/>
      <w:divBdr>
        <w:top w:val="none" w:sz="0" w:space="0" w:color="auto"/>
        <w:left w:val="none" w:sz="0" w:space="0" w:color="auto"/>
        <w:bottom w:val="none" w:sz="0" w:space="0" w:color="auto"/>
        <w:right w:val="none" w:sz="0" w:space="0" w:color="auto"/>
      </w:divBdr>
    </w:div>
    <w:div w:id="51125686">
      <w:bodyDiv w:val="1"/>
      <w:marLeft w:val="0"/>
      <w:marRight w:val="0"/>
      <w:marTop w:val="0"/>
      <w:marBottom w:val="0"/>
      <w:divBdr>
        <w:top w:val="none" w:sz="0" w:space="0" w:color="auto"/>
        <w:left w:val="none" w:sz="0" w:space="0" w:color="auto"/>
        <w:bottom w:val="none" w:sz="0" w:space="0" w:color="auto"/>
        <w:right w:val="none" w:sz="0" w:space="0" w:color="auto"/>
      </w:divBdr>
    </w:div>
    <w:div w:id="52236180">
      <w:bodyDiv w:val="1"/>
      <w:marLeft w:val="0"/>
      <w:marRight w:val="0"/>
      <w:marTop w:val="0"/>
      <w:marBottom w:val="0"/>
      <w:divBdr>
        <w:top w:val="none" w:sz="0" w:space="0" w:color="auto"/>
        <w:left w:val="none" w:sz="0" w:space="0" w:color="auto"/>
        <w:bottom w:val="none" w:sz="0" w:space="0" w:color="auto"/>
        <w:right w:val="none" w:sz="0" w:space="0" w:color="auto"/>
      </w:divBdr>
    </w:div>
    <w:div w:id="60446240">
      <w:bodyDiv w:val="1"/>
      <w:marLeft w:val="0"/>
      <w:marRight w:val="0"/>
      <w:marTop w:val="0"/>
      <w:marBottom w:val="0"/>
      <w:divBdr>
        <w:top w:val="none" w:sz="0" w:space="0" w:color="auto"/>
        <w:left w:val="none" w:sz="0" w:space="0" w:color="auto"/>
        <w:bottom w:val="none" w:sz="0" w:space="0" w:color="auto"/>
        <w:right w:val="none" w:sz="0" w:space="0" w:color="auto"/>
      </w:divBdr>
    </w:div>
    <w:div w:id="94402919">
      <w:bodyDiv w:val="1"/>
      <w:marLeft w:val="0"/>
      <w:marRight w:val="0"/>
      <w:marTop w:val="0"/>
      <w:marBottom w:val="0"/>
      <w:divBdr>
        <w:top w:val="none" w:sz="0" w:space="0" w:color="auto"/>
        <w:left w:val="none" w:sz="0" w:space="0" w:color="auto"/>
        <w:bottom w:val="none" w:sz="0" w:space="0" w:color="auto"/>
        <w:right w:val="none" w:sz="0" w:space="0" w:color="auto"/>
      </w:divBdr>
    </w:div>
    <w:div w:id="112098842">
      <w:bodyDiv w:val="1"/>
      <w:marLeft w:val="0"/>
      <w:marRight w:val="0"/>
      <w:marTop w:val="0"/>
      <w:marBottom w:val="0"/>
      <w:divBdr>
        <w:top w:val="none" w:sz="0" w:space="0" w:color="auto"/>
        <w:left w:val="none" w:sz="0" w:space="0" w:color="auto"/>
        <w:bottom w:val="none" w:sz="0" w:space="0" w:color="auto"/>
        <w:right w:val="none" w:sz="0" w:space="0" w:color="auto"/>
      </w:divBdr>
    </w:div>
    <w:div w:id="122190045">
      <w:bodyDiv w:val="1"/>
      <w:marLeft w:val="0"/>
      <w:marRight w:val="0"/>
      <w:marTop w:val="0"/>
      <w:marBottom w:val="0"/>
      <w:divBdr>
        <w:top w:val="none" w:sz="0" w:space="0" w:color="auto"/>
        <w:left w:val="none" w:sz="0" w:space="0" w:color="auto"/>
        <w:bottom w:val="none" w:sz="0" w:space="0" w:color="auto"/>
        <w:right w:val="none" w:sz="0" w:space="0" w:color="auto"/>
      </w:divBdr>
    </w:div>
    <w:div w:id="169685712">
      <w:bodyDiv w:val="1"/>
      <w:marLeft w:val="0"/>
      <w:marRight w:val="0"/>
      <w:marTop w:val="0"/>
      <w:marBottom w:val="0"/>
      <w:divBdr>
        <w:top w:val="none" w:sz="0" w:space="0" w:color="auto"/>
        <w:left w:val="none" w:sz="0" w:space="0" w:color="auto"/>
        <w:bottom w:val="none" w:sz="0" w:space="0" w:color="auto"/>
        <w:right w:val="none" w:sz="0" w:space="0" w:color="auto"/>
      </w:divBdr>
    </w:div>
    <w:div w:id="207763937">
      <w:bodyDiv w:val="1"/>
      <w:marLeft w:val="0"/>
      <w:marRight w:val="0"/>
      <w:marTop w:val="0"/>
      <w:marBottom w:val="0"/>
      <w:divBdr>
        <w:top w:val="none" w:sz="0" w:space="0" w:color="auto"/>
        <w:left w:val="none" w:sz="0" w:space="0" w:color="auto"/>
        <w:bottom w:val="none" w:sz="0" w:space="0" w:color="auto"/>
        <w:right w:val="none" w:sz="0" w:space="0" w:color="auto"/>
      </w:divBdr>
    </w:div>
    <w:div w:id="240415174">
      <w:bodyDiv w:val="1"/>
      <w:marLeft w:val="0"/>
      <w:marRight w:val="0"/>
      <w:marTop w:val="0"/>
      <w:marBottom w:val="0"/>
      <w:divBdr>
        <w:top w:val="none" w:sz="0" w:space="0" w:color="auto"/>
        <w:left w:val="none" w:sz="0" w:space="0" w:color="auto"/>
        <w:bottom w:val="none" w:sz="0" w:space="0" w:color="auto"/>
        <w:right w:val="none" w:sz="0" w:space="0" w:color="auto"/>
      </w:divBdr>
    </w:div>
    <w:div w:id="244725876">
      <w:bodyDiv w:val="1"/>
      <w:marLeft w:val="0"/>
      <w:marRight w:val="0"/>
      <w:marTop w:val="0"/>
      <w:marBottom w:val="0"/>
      <w:divBdr>
        <w:top w:val="none" w:sz="0" w:space="0" w:color="auto"/>
        <w:left w:val="none" w:sz="0" w:space="0" w:color="auto"/>
        <w:bottom w:val="none" w:sz="0" w:space="0" w:color="auto"/>
        <w:right w:val="none" w:sz="0" w:space="0" w:color="auto"/>
      </w:divBdr>
    </w:div>
    <w:div w:id="271330418">
      <w:bodyDiv w:val="1"/>
      <w:marLeft w:val="0"/>
      <w:marRight w:val="0"/>
      <w:marTop w:val="0"/>
      <w:marBottom w:val="0"/>
      <w:divBdr>
        <w:top w:val="none" w:sz="0" w:space="0" w:color="auto"/>
        <w:left w:val="none" w:sz="0" w:space="0" w:color="auto"/>
        <w:bottom w:val="none" w:sz="0" w:space="0" w:color="auto"/>
        <w:right w:val="none" w:sz="0" w:space="0" w:color="auto"/>
      </w:divBdr>
    </w:div>
    <w:div w:id="280188393">
      <w:bodyDiv w:val="1"/>
      <w:marLeft w:val="0"/>
      <w:marRight w:val="0"/>
      <w:marTop w:val="0"/>
      <w:marBottom w:val="0"/>
      <w:divBdr>
        <w:top w:val="none" w:sz="0" w:space="0" w:color="auto"/>
        <w:left w:val="none" w:sz="0" w:space="0" w:color="auto"/>
        <w:bottom w:val="none" w:sz="0" w:space="0" w:color="auto"/>
        <w:right w:val="none" w:sz="0" w:space="0" w:color="auto"/>
      </w:divBdr>
    </w:div>
    <w:div w:id="332801835">
      <w:bodyDiv w:val="1"/>
      <w:marLeft w:val="0"/>
      <w:marRight w:val="0"/>
      <w:marTop w:val="0"/>
      <w:marBottom w:val="0"/>
      <w:divBdr>
        <w:top w:val="none" w:sz="0" w:space="0" w:color="auto"/>
        <w:left w:val="none" w:sz="0" w:space="0" w:color="auto"/>
        <w:bottom w:val="none" w:sz="0" w:space="0" w:color="auto"/>
        <w:right w:val="none" w:sz="0" w:space="0" w:color="auto"/>
      </w:divBdr>
    </w:div>
    <w:div w:id="367073920">
      <w:bodyDiv w:val="1"/>
      <w:marLeft w:val="0"/>
      <w:marRight w:val="0"/>
      <w:marTop w:val="0"/>
      <w:marBottom w:val="0"/>
      <w:divBdr>
        <w:top w:val="none" w:sz="0" w:space="0" w:color="auto"/>
        <w:left w:val="none" w:sz="0" w:space="0" w:color="auto"/>
        <w:bottom w:val="none" w:sz="0" w:space="0" w:color="auto"/>
        <w:right w:val="none" w:sz="0" w:space="0" w:color="auto"/>
      </w:divBdr>
    </w:div>
    <w:div w:id="445198333">
      <w:bodyDiv w:val="1"/>
      <w:marLeft w:val="0"/>
      <w:marRight w:val="0"/>
      <w:marTop w:val="0"/>
      <w:marBottom w:val="0"/>
      <w:divBdr>
        <w:top w:val="none" w:sz="0" w:space="0" w:color="auto"/>
        <w:left w:val="none" w:sz="0" w:space="0" w:color="auto"/>
        <w:bottom w:val="none" w:sz="0" w:space="0" w:color="auto"/>
        <w:right w:val="none" w:sz="0" w:space="0" w:color="auto"/>
      </w:divBdr>
    </w:div>
    <w:div w:id="515581615">
      <w:bodyDiv w:val="1"/>
      <w:marLeft w:val="0"/>
      <w:marRight w:val="0"/>
      <w:marTop w:val="0"/>
      <w:marBottom w:val="0"/>
      <w:divBdr>
        <w:top w:val="none" w:sz="0" w:space="0" w:color="auto"/>
        <w:left w:val="none" w:sz="0" w:space="0" w:color="auto"/>
        <w:bottom w:val="none" w:sz="0" w:space="0" w:color="auto"/>
        <w:right w:val="none" w:sz="0" w:space="0" w:color="auto"/>
      </w:divBdr>
    </w:div>
    <w:div w:id="553658794">
      <w:bodyDiv w:val="1"/>
      <w:marLeft w:val="0"/>
      <w:marRight w:val="0"/>
      <w:marTop w:val="0"/>
      <w:marBottom w:val="0"/>
      <w:divBdr>
        <w:top w:val="none" w:sz="0" w:space="0" w:color="auto"/>
        <w:left w:val="none" w:sz="0" w:space="0" w:color="auto"/>
        <w:bottom w:val="none" w:sz="0" w:space="0" w:color="auto"/>
        <w:right w:val="none" w:sz="0" w:space="0" w:color="auto"/>
      </w:divBdr>
    </w:div>
    <w:div w:id="560403123">
      <w:bodyDiv w:val="1"/>
      <w:marLeft w:val="0"/>
      <w:marRight w:val="0"/>
      <w:marTop w:val="0"/>
      <w:marBottom w:val="0"/>
      <w:divBdr>
        <w:top w:val="none" w:sz="0" w:space="0" w:color="auto"/>
        <w:left w:val="none" w:sz="0" w:space="0" w:color="auto"/>
        <w:bottom w:val="none" w:sz="0" w:space="0" w:color="auto"/>
        <w:right w:val="none" w:sz="0" w:space="0" w:color="auto"/>
      </w:divBdr>
    </w:div>
    <w:div w:id="571814868">
      <w:bodyDiv w:val="1"/>
      <w:marLeft w:val="0"/>
      <w:marRight w:val="0"/>
      <w:marTop w:val="0"/>
      <w:marBottom w:val="0"/>
      <w:divBdr>
        <w:top w:val="none" w:sz="0" w:space="0" w:color="auto"/>
        <w:left w:val="none" w:sz="0" w:space="0" w:color="auto"/>
        <w:bottom w:val="none" w:sz="0" w:space="0" w:color="auto"/>
        <w:right w:val="none" w:sz="0" w:space="0" w:color="auto"/>
      </w:divBdr>
    </w:div>
    <w:div w:id="582184224">
      <w:bodyDiv w:val="1"/>
      <w:marLeft w:val="0"/>
      <w:marRight w:val="0"/>
      <w:marTop w:val="0"/>
      <w:marBottom w:val="0"/>
      <w:divBdr>
        <w:top w:val="none" w:sz="0" w:space="0" w:color="auto"/>
        <w:left w:val="none" w:sz="0" w:space="0" w:color="auto"/>
        <w:bottom w:val="none" w:sz="0" w:space="0" w:color="auto"/>
        <w:right w:val="none" w:sz="0" w:space="0" w:color="auto"/>
      </w:divBdr>
    </w:div>
    <w:div w:id="589510323">
      <w:bodyDiv w:val="1"/>
      <w:marLeft w:val="0"/>
      <w:marRight w:val="0"/>
      <w:marTop w:val="0"/>
      <w:marBottom w:val="0"/>
      <w:divBdr>
        <w:top w:val="none" w:sz="0" w:space="0" w:color="auto"/>
        <w:left w:val="none" w:sz="0" w:space="0" w:color="auto"/>
        <w:bottom w:val="none" w:sz="0" w:space="0" w:color="auto"/>
        <w:right w:val="none" w:sz="0" w:space="0" w:color="auto"/>
      </w:divBdr>
    </w:div>
    <w:div w:id="623997578">
      <w:bodyDiv w:val="1"/>
      <w:marLeft w:val="0"/>
      <w:marRight w:val="0"/>
      <w:marTop w:val="0"/>
      <w:marBottom w:val="0"/>
      <w:divBdr>
        <w:top w:val="none" w:sz="0" w:space="0" w:color="auto"/>
        <w:left w:val="none" w:sz="0" w:space="0" w:color="auto"/>
        <w:bottom w:val="none" w:sz="0" w:space="0" w:color="auto"/>
        <w:right w:val="none" w:sz="0" w:space="0" w:color="auto"/>
      </w:divBdr>
    </w:div>
    <w:div w:id="687830604">
      <w:bodyDiv w:val="1"/>
      <w:marLeft w:val="0"/>
      <w:marRight w:val="0"/>
      <w:marTop w:val="0"/>
      <w:marBottom w:val="0"/>
      <w:divBdr>
        <w:top w:val="none" w:sz="0" w:space="0" w:color="auto"/>
        <w:left w:val="none" w:sz="0" w:space="0" w:color="auto"/>
        <w:bottom w:val="none" w:sz="0" w:space="0" w:color="auto"/>
        <w:right w:val="none" w:sz="0" w:space="0" w:color="auto"/>
      </w:divBdr>
    </w:div>
    <w:div w:id="720634370">
      <w:bodyDiv w:val="1"/>
      <w:marLeft w:val="0"/>
      <w:marRight w:val="0"/>
      <w:marTop w:val="0"/>
      <w:marBottom w:val="0"/>
      <w:divBdr>
        <w:top w:val="none" w:sz="0" w:space="0" w:color="auto"/>
        <w:left w:val="none" w:sz="0" w:space="0" w:color="auto"/>
        <w:bottom w:val="none" w:sz="0" w:space="0" w:color="auto"/>
        <w:right w:val="none" w:sz="0" w:space="0" w:color="auto"/>
      </w:divBdr>
    </w:div>
    <w:div w:id="722678440">
      <w:bodyDiv w:val="1"/>
      <w:marLeft w:val="0"/>
      <w:marRight w:val="0"/>
      <w:marTop w:val="0"/>
      <w:marBottom w:val="0"/>
      <w:divBdr>
        <w:top w:val="none" w:sz="0" w:space="0" w:color="auto"/>
        <w:left w:val="none" w:sz="0" w:space="0" w:color="auto"/>
        <w:bottom w:val="none" w:sz="0" w:space="0" w:color="auto"/>
        <w:right w:val="none" w:sz="0" w:space="0" w:color="auto"/>
      </w:divBdr>
    </w:div>
    <w:div w:id="757140910">
      <w:bodyDiv w:val="1"/>
      <w:marLeft w:val="0"/>
      <w:marRight w:val="0"/>
      <w:marTop w:val="0"/>
      <w:marBottom w:val="0"/>
      <w:divBdr>
        <w:top w:val="none" w:sz="0" w:space="0" w:color="auto"/>
        <w:left w:val="none" w:sz="0" w:space="0" w:color="auto"/>
        <w:bottom w:val="none" w:sz="0" w:space="0" w:color="auto"/>
        <w:right w:val="none" w:sz="0" w:space="0" w:color="auto"/>
      </w:divBdr>
    </w:div>
    <w:div w:id="780224730">
      <w:bodyDiv w:val="1"/>
      <w:marLeft w:val="0"/>
      <w:marRight w:val="0"/>
      <w:marTop w:val="0"/>
      <w:marBottom w:val="0"/>
      <w:divBdr>
        <w:top w:val="none" w:sz="0" w:space="0" w:color="auto"/>
        <w:left w:val="none" w:sz="0" w:space="0" w:color="auto"/>
        <w:bottom w:val="none" w:sz="0" w:space="0" w:color="auto"/>
        <w:right w:val="none" w:sz="0" w:space="0" w:color="auto"/>
      </w:divBdr>
    </w:div>
    <w:div w:id="794102128">
      <w:bodyDiv w:val="1"/>
      <w:marLeft w:val="0"/>
      <w:marRight w:val="0"/>
      <w:marTop w:val="0"/>
      <w:marBottom w:val="0"/>
      <w:divBdr>
        <w:top w:val="none" w:sz="0" w:space="0" w:color="auto"/>
        <w:left w:val="none" w:sz="0" w:space="0" w:color="auto"/>
        <w:bottom w:val="none" w:sz="0" w:space="0" w:color="auto"/>
        <w:right w:val="none" w:sz="0" w:space="0" w:color="auto"/>
      </w:divBdr>
    </w:div>
    <w:div w:id="815145173">
      <w:bodyDiv w:val="1"/>
      <w:marLeft w:val="0"/>
      <w:marRight w:val="0"/>
      <w:marTop w:val="0"/>
      <w:marBottom w:val="0"/>
      <w:divBdr>
        <w:top w:val="none" w:sz="0" w:space="0" w:color="auto"/>
        <w:left w:val="none" w:sz="0" w:space="0" w:color="auto"/>
        <w:bottom w:val="none" w:sz="0" w:space="0" w:color="auto"/>
        <w:right w:val="none" w:sz="0" w:space="0" w:color="auto"/>
      </w:divBdr>
    </w:div>
    <w:div w:id="872965125">
      <w:bodyDiv w:val="1"/>
      <w:marLeft w:val="0"/>
      <w:marRight w:val="0"/>
      <w:marTop w:val="0"/>
      <w:marBottom w:val="0"/>
      <w:divBdr>
        <w:top w:val="none" w:sz="0" w:space="0" w:color="auto"/>
        <w:left w:val="none" w:sz="0" w:space="0" w:color="auto"/>
        <w:bottom w:val="none" w:sz="0" w:space="0" w:color="auto"/>
        <w:right w:val="none" w:sz="0" w:space="0" w:color="auto"/>
      </w:divBdr>
    </w:div>
    <w:div w:id="915288551">
      <w:bodyDiv w:val="1"/>
      <w:marLeft w:val="0"/>
      <w:marRight w:val="0"/>
      <w:marTop w:val="0"/>
      <w:marBottom w:val="0"/>
      <w:divBdr>
        <w:top w:val="none" w:sz="0" w:space="0" w:color="auto"/>
        <w:left w:val="none" w:sz="0" w:space="0" w:color="auto"/>
        <w:bottom w:val="none" w:sz="0" w:space="0" w:color="auto"/>
        <w:right w:val="none" w:sz="0" w:space="0" w:color="auto"/>
      </w:divBdr>
    </w:div>
    <w:div w:id="935479166">
      <w:bodyDiv w:val="1"/>
      <w:marLeft w:val="0"/>
      <w:marRight w:val="0"/>
      <w:marTop w:val="0"/>
      <w:marBottom w:val="0"/>
      <w:divBdr>
        <w:top w:val="none" w:sz="0" w:space="0" w:color="auto"/>
        <w:left w:val="none" w:sz="0" w:space="0" w:color="auto"/>
        <w:bottom w:val="none" w:sz="0" w:space="0" w:color="auto"/>
        <w:right w:val="none" w:sz="0" w:space="0" w:color="auto"/>
      </w:divBdr>
    </w:div>
    <w:div w:id="971593371">
      <w:bodyDiv w:val="1"/>
      <w:marLeft w:val="0"/>
      <w:marRight w:val="0"/>
      <w:marTop w:val="0"/>
      <w:marBottom w:val="0"/>
      <w:divBdr>
        <w:top w:val="none" w:sz="0" w:space="0" w:color="auto"/>
        <w:left w:val="none" w:sz="0" w:space="0" w:color="auto"/>
        <w:bottom w:val="none" w:sz="0" w:space="0" w:color="auto"/>
        <w:right w:val="none" w:sz="0" w:space="0" w:color="auto"/>
      </w:divBdr>
    </w:div>
    <w:div w:id="1002046128">
      <w:bodyDiv w:val="1"/>
      <w:marLeft w:val="0"/>
      <w:marRight w:val="0"/>
      <w:marTop w:val="0"/>
      <w:marBottom w:val="0"/>
      <w:divBdr>
        <w:top w:val="none" w:sz="0" w:space="0" w:color="auto"/>
        <w:left w:val="none" w:sz="0" w:space="0" w:color="auto"/>
        <w:bottom w:val="none" w:sz="0" w:space="0" w:color="auto"/>
        <w:right w:val="none" w:sz="0" w:space="0" w:color="auto"/>
      </w:divBdr>
    </w:div>
    <w:div w:id="1006975993">
      <w:bodyDiv w:val="1"/>
      <w:marLeft w:val="0"/>
      <w:marRight w:val="0"/>
      <w:marTop w:val="0"/>
      <w:marBottom w:val="0"/>
      <w:divBdr>
        <w:top w:val="none" w:sz="0" w:space="0" w:color="auto"/>
        <w:left w:val="none" w:sz="0" w:space="0" w:color="auto"/>
        <w:bottom w:val="none" w:sz="0" w:space="0" w:color="auto"/>
        <w:right w:val="none" w:sz="0" w:space="0" w:color="auto"/>
      </w:divBdr>
    </w:div>
    <w:div w:id="1019550347">
      <w:bodyDiv w:val="1"/>
      <w:marLeft w:val="0"/>
      <w:marRight w:val="0"/>
      <w:marTop w:val="0"/>
      <w:marBottom w:val="0"/>
      <w:divBdr>
        <w:top w:val="none" w:sz="0" w:space="0" w:color="auto"/>
        <w:left w:val="none" w:sz="0" w:space="0" w:color="auto"/>
        <w:bottom w:val="none" w:sz="0" w:space="0" w:color="auto"/>
        <w:right w:val="none" w:sz="0" w:space="0" w:color="auto"/>
      </w:divBdr>
    </w:div>
    <w:div w:id="1045905827">
      <w:bodyDiv w:val="1"/>
      <w:marLeft w:val="0"/>
      <w:marRight w:val="0"/>
      <w:marTop w:val="0"/>
      <w:marBottom w:val="0"/>
      <w:divBdr>
        <w:top w:val="none" w:sz="0" w:space="0" w:color="auto"/>
        <w:left w:val="none" w:sz="0" w:space="0" w:color="auto"/>
        <w:bottom w:val="none" w:sz="0" w:space="0" w:color="auto"/>
        <w:right w:val="none" w:sz="0" w:space="0" w:color="auto"/>
      </w:divBdr>
    </w:div>
    <w:div w:id="1082529258">
      <w:bodyDiv w:val="1"/>
      <w:marLeft w:val="0"/>
      <w:marRight w:val="0"/>
      <w:marTop w:val="0"/>
      <w:marBottom w:val="0"/>
      <w:divBdr>
        <w:top w:val="none" w:sz="0" w:space="0" w:color="auto"/>
        <w:left w:val="none" w:sz="0" w:space="0" w:color="auto"/>
        <w:bottom w:val="none" w:sz="0" w:space="0" w:color="auto"/>
        <w:right w:val="none" w:sz="0" w:space="0" w:color="auto"/>
      </w:divBdr>
    </w:div>
    <w:div w:id="1084186827">
      <w:bodyDiv w:val="1"/>
      <w:marLeft w:val="0"/>
      <w:marRight w:val="0"/>
      <w:marTop w:val="0"/>
      <w:marBottom w:val="0"/>
      <w:divBdr>
        <w:top w:val="none" w:sz="0" w:space="0" w:color="auto"/>
        <w:left w:val="none" w:sz="0" w:space="0" w:color="auto"/>
        <w:bottom w:val="none" w:sz="0" w:space="0" w:color="auto"/>
        <w:right w:val="none" w:sz="0" w:space="0" w:color="auto"/>
      </w:divBdr>
    </w:div>
    <w:div w:id="1086148394">
      <w:bodyDiv w:val="1"/>
      <w:marLeft w:val="0"/>
      <w:marRight w:val="0"/>
      <w:marTop w:val="0"/>
      <w:marBottom w:val="0"/>
      <w:divBdr>
        <w:top w:val="none" w:sz="0" w:space="0" w:color="auto"/>
        <w:left w:val="none" w:sz="0" w:space="0" w:color="auto"/>
        <w:bottom w:val="none" w:sz="0" w:space="0" w:color="auto"/>
        <w:right w:val="none" w:sz="0" w:space="0" w:color="auto"/>
      </w:divBdr>
    </w:div>
    <w:div w:id="1105658382">
      <w:bodyDiv w:val="1"/>
      <w:marLeft w:val="0"/>
      <w:marRight w:val="0"/>
      <w:marTop w:val="0"/>
      <w:marBottom w:val="0"/>
      <w:divBdr>
        <w:top w:val="none" w:sz="0" w:space="0" w:color="auto"/>
        <w:left w:val="none" w:sz="0" w:space="0" w:color="auto"/>
        <w:bottom w:val="none" w:sz="0" w:space="0" w:color="auto"/>
        <w:right w:val="none" w:sz="0" w:space="0" w:color="auto"/>
      </w:divBdr>
    </w:div>
    <w:div w:id="1152716915">
      <w:bodyDiv w:val="1"/>
      <w:marLeft w:val="0"/>
      <w:marRight w:val="0"/>
      <w:marTop w:val="0"/>
      <w:marBottom w:val="0"/>
      <w:divBdr>
        <w:top w:val="none" w:sz="0" w:space="0" w:color="auto"/>
        <w:left w:val="none" w:sz="0" w:space="0" w:color="auto"/>
        <w:bottom w:val="none" w:sz="0" w:space="0" w:color="auto"/>
        <w:right w:val="none" w:sz="0" w:space="0" w:color="auto"/>
      </w:divBdr>
    </w:div>
    <w:div w:id="1232350464">
      <w:bodyDiv w:val="1"/>
      <w:marLeft w:val="0"/>
      <w:marRight w:val="0"/>
      <w:marTop w:val="0"/>
      <w:marBottom w:val="0"/>
      <w:divBdr>
        <w:top w:val="none" w:sz="0" w:space="0" w:color="auto"/>
        <w:left w:val="none" w:sz="0" w:space="0" w:color="auto"/>
        <w:bottom w:val="none" w:sz="0" w:space="0" w:color="auto"/>
        <w:right w:val="none" w:sz="0" w:space="0" w:color="auto"/>
      </w:divBdr>
    </w:div>
    <w:div w:id="1262880375">
      <w:bodyDiv w:val="1"/>
      <w:marLeft w:val="0"/>
      <w:marRight w:val="0"/>
      <w:marTop w:val="0"/>
      <w:marBottom w:val="0"/>
      <w:divBdr>
        <w:top w:val="none" w:sz="0" w:space="0" w:color="auto"/>
        <w:left w:val="none" w:sz="0" w:space="0" w:color="auto"/>
        <w:bottom w:val="none" w:sz="0" w:space="0" w:color="auto"/>
        <w:right w:val="none" w:sz="0" w:space="0" w:color="auto"/>
      </w:divBdr>
    </w:div>
    <w:div w:id="1329673364">
      <w:bodyDiv w:val="1"/>
      <w:marLeft w:val="0"/>
      <w:marRight w:val="0"/>
      <w:marTop w:val="0"/>
      <w:marBottom w:val="0"/>
      <w:divBdr>
        <w:top w:val="none" w:sz="0" w:space="0" w:color="auto"/>
        <w:left w:val="none" w:sz="0" w:space="0" w:color="auto"/>
        <w:bottom w:val="none" w:sz="0" w:space="0" w:color="auto"/>
        <w:right w:val="none" w:sz="0" w:space="0" w:color="auto"/>
      </w:divBdr>
    </w:div>
    <w:div w:id="1335568169">
      <w:bodyDiv w:val="1"/>
      <w:marLeft w:val="0"/>
      <w:marRight w:val="0"/>
      <w:marTop w:val="0"/>
      <w:marBottom w:val="0"/>
      <w:divBdr>
        <w:top w:val="none" w:sz="0" w:space="0" w:color="auto"/>
        <w:left w:val="none" w:sz="0" w:space="0" w:color="auto"/>
        <w:bottom w:val="none" w:sz="0" w:space="0" w:color="auto"/>
        <w:right w:val="none" w:sz="0" w:space="0" w:color="auto"/>
      </w:divBdr>
    </w:div>
    <w:div w:id="1340235638">
      <w:bodyDiv w:val="1"/>
      <w:marLeft w:val="0"/>
      <w:marRight w:val="0"/>
      <w:marTop w:val="0"/>
      <w:marBottom w:val="0"/>
      <w:divBdr>
        <w:top w:val="none" w:sz="0" w:space="0" w:color="auto"/>
        <w:left w:val="none" w:sz="0" w:space="0" w:color="auto"/>
        <w:bottom w:val="none" w:sz="0" w:space="0" w:color="auto"/>
        <w:right w:val="none" w:sz="0" w:space="0" w:color="auto"/>
      </w:divBdr>
    </w:div>
    <w:div w:id="1408725088">
      <w:bodyDiv w:val="1"/>
      <w:marLeft w:val="0"/>
      <w:marRight w:val="0"/>
      <w:marTop w:val="0"/>
      <w:marBottom w:val="0"/>
      <w:divBdr>
        <w:top w:val="none" w:sz="0" w:space="0" w:color="auto"/>
        <w:left w:val="none" w:sz="0" w:space="0" w:color="auto"/>
        <w:bottom w:val="none" w:sz="0" w:space="0" w:color="auto"/>
        <w:right w:val="none" w:sz="0" w:space="0" w:color="auto"/>
      </w:divBdr>
    </w:div>
    <w:div w:id="1457719012">
      <w:bodyDiv w:val="1"/>
      <w:marLeft w:val="0"/>
      <w:marRight w:val="0"/>
      <w:marTop w:val="0"/>
      <w:marBottom w:val="0"/>
      <w:divBdr>
        <w:top w:val="none" w:sz="0" w:space="0" w:color="auto"/>
        <w:left w:val="none" w:sz="0" w:space="0" w:color="auto"/>
        <w:bottom w:val="none" w:sz="0" w:space="0" w:color="auto"/>
        <w:right w:val="none" w:sz="0" w:space="0" w:color="auto"/>
      </w:divBdr>
    </w:div>
    <w:div w:id="1473642811">
      <w:bodyDiv w:val="1"/>
      <w:marLeft w:val="0"/>
      <w:marRight w:val="0"/>
      <w:marTop w:val="0"/>
      <w:marBottom w:val="0"/>
      <w:divBdr>
        <w:top w:val="none" w:sz="0" w:space="0" w:color="auto"/>
        <w:left w:val="none" w:sz="0" w:space="0" w:color="auto"/>
        <w:bottom w:val="none" w:sz="0" w:space="0" w:color="auto"/>
        <w:right w:val="none" w:sz="0" w:space="0" w:color="auto"/>
      </w:divBdr>
    </w:div>
    <w:div w:id="1598706816">
      <w:bodyDiv w:val="1"/>
      <w:marLeft w:val="0"/>
      <w:marRight w:val="0"/>
      <w:marTop w:val="0"/>
      <w:marBottom w:val="0"/>
      <w:divBdr>
        <w:top w:val="none" w:sz="0" w:space="0" w:color="auto"/>
        <w:left w:val="none" w:sz="0" w:space="0" w:color="auto"/>
        <w:bottom w:val="none" w:sz="0" w:space="0" w:color="auto"/>
        <w:right w:val="none" w:sz="0" w:space="0" w:color="auto"/>
      </w:divBdr>
    </w:div>
    <w:div w:id="1622491427">
      <w:bodyDiv w:val="1"/>
      <w:marLeft w:val="0"/>
      <w:marRight w:val="0"/>
      <w:marTop w:val="0"/>
      <w:marBottom w:val="0"/>
      <w:divBdr>
        <w:top w:val="none" w:sz="0" w:space="0" w:color="auto"/>
        <w:left w:val="none" w:sz="0" w:space="0" w:color="auto"/>
        <w:bottom w:val="none" w:sz="0" w:space="0" w:color="auto"/>
        <w:right w:val="none" w:sz="0" w:space="0" w:color="auto"/>
      </w:divBdr>
    </w:div>
    <w:div w:id="1623730236">
      <w:bodyDiv w:val="1"/>
      <w:marLeft w:val="0"/>
      <w:marRight w:val="0"/>
      <w:marTop w:val="0"/>
      <w:marBottom w:val="0"/>
      <w:divBdr>
        <w:top w:val="none" w:sz="0" w:space="0" w:color="auto"/>
        <w:left w:val="none" w:sz="0" w:space="0" w:color="auto"/>
        <w:bottom w:val="none" w:sz="0" w:space="0" w:color="auto"/>
        <w:right w:val="none" w:sz="0" w:space="0" w:color="auto"/>
      </w:divBdr>
    </w:div>
    <w:div w:id="1662662187">
      <w:bodyDiv w:val="1"/>
      <w:marLeft w:val="0"/>
      <w:marRight w:val="0"/>
      <w:marTop w:val="0"/>
      <w:marBottom w:val="0"/>
      <w:divBdr>
        <w:top w:val="none" w:sz="0" w:space="0" w:color="auto"/>
        <w:left w:val="none" w:sz="0" w:space="0" w:color="auto"/>
        <w:bottom w:val="none" w:sz="0" w:space="0" w:color="auto"/>
        <w:right w:val="none" w:sz="0" w:space="0" w:color="auto"/>
      </w:divBdr>
    </w:div>
    <w:div w:id="1675575429">
      <w:bodyDiv w:val="1"/>
      <w:marLeft w:val="0"/>
      <w:marRight w:val="0"/>
      <w:marTop w:val="0"/>
      <w:marBottom w:val="0"/>
      <w:divBdr>
        <w:top w:val="none" w:sz="0" w:space="0" w:color="auto"/>
        <w:left w:val="none" w:sz="0" w:space="0" w:color="auto"/>
        <w:bottom w:val="none" w:sz="0" w:space="0" w:color="auto"/>
        <w:right w:val="none" w:sz="0" w:space="0" w:color="auto"/>
      </w:divBdr>
    </w:div>
    <w:div w:id="1756825935">
      <w:bodyDiv w:val="1"/>
      <w:marLeft w:val="0"/>
      <w:marRight w:val="0"/>
      <w:marTop w:val="0"/>
      <w:marBottom w:val="0"/>
      <w:divBdr>
        <w:top w:val="none" w:sz="0" w:space="0" w:color="auto"/>
        <w:left w:val="none" w:sz="0" w:space="0" w:color="auto"/>
        <w:bottom w:val="none" w:sz="0" w:space="0" w:color="auto"/>
        <w:right w:val="none" w:sz="0" w:space="0" w:color="auto"/>
      </w:divBdr>
    </w:div>
    <w:div w:id="1805809704">
      <w:bodyDiv w:val="1"/>
      <w:marLeft w:val="0"/>
      <w:marRight w:val="0"/>
      <w:marTop w:val="0"/>
      <w:marBottom w:val="0"/>
      <w:divBdr>
        <w:top w:val="none" w:sz="0" w:space="0" w:color="auto"/>
        <w:left w:val="none" w:sz="0" w:space="0" w:color="auto"/>
        <w:bottom w:val="none" w:sz="0" w:space="0" w:color="auto"/>
        <w:right w:val="none" w:sz="0" w:space="0" w:color="auto"/>
      </w:divBdr>
    </w:div>
    <w:div w:id="1834564220">
      <w:bodyDiv w:val="1"/>
      <w:marLeft w:val="0"/>
      <w:marRight w:val="0"/>
      <w:marTop w:val="0"/>
      <w:marBottom w:val="0"/>
      <w:divBdr>
        <w:top w:val="none" w:sz="0" w:space="0" w:color="auto"/>
        <w:left w:val="none" w:sz="0" w:space="0" w:color="auto"/>
        <w:bottom w:val="none" w:sz="0" w:space="0" w:color="auto"/>
        <w:right w:val="none" w:sz="0" w:space="0" w:color="auto"/>
      </w:divBdr>
    </w:div>
    <w:div w:id="1834955044">
      <w:bodyDiv w:val="1"/>
      <w:marLeft w:val="0"/>
      <w:marRight w:val="0"/>
      <w:marTop w:val="0"/>
      <w:marBottom w:val="0"/>
      <w:divBdr>
        <w:top w:val="none" w:sz="0" w:space="0" w:color="auto"/>
        <w:left w:val="none" w:sz="0" w:space="0" w:color="auto"/>
        <w:bottom w:val="none" w:sz="0" w:space="0" w:color="auto"/>
        <w:right w:val="none" w:sz="0" w:space="0" w:color="auto"/>
      </w:divBdr>
    </w:div>
    <w:div w:id="1844126175">
      <w:bodyDiv w:val="1"/>
      <w:marLeft w:val="0"/>
      <w:marRight w:val="0"/>
      <w:marTop w:val="0"/>
      <w:marBottom w:val="0"/>
      <w:divBdr>
        <w:top w:val="none" w:sz="0" w:space="0" w:color="auto"/>
        <w:left w:val="none" w:sz="0" w:space="0" w:color="auto"/>
        <w:bottom w:val="none" w:sz="0" w:space="0" w:color="auto"/>
        <w:right w:val="none" w:sz="0" w:space="0" w:color="auto"/>
      </w:divBdr>
    </w:div>
    <w:div w:id="1854611160">
      <w:bodyDiv w:val="1"/>
      <w:marLeft w:val="0"/>
      <w:marRight w:val="0"/>
      <w:marTop w:val="0"/>
      <w:marBottom w:val="0"/>
      <w:divBdr>
        <w:top w:val="none" w:sz="0" w:space="0" w:color="auto"/>
        <w:left w:val="none" w:sz="0" w:space="0" w:color="auto"/>
        <w:bottom w:val="none" w:sz="0" w:space="0" w:color="auto"/>
        <w:right w:val="none" w:sz="0" w:space="0" w:color="auto"/>
      </w:divBdr>
    </w:div>
    <w:div w:id="1872498595">
      <w:bodyDiv w:val="1"/>
      <w:marLeft w:val="0"/>
      <w:marRight w:val="0"/>
      <w:marTop w:val="0"/>
      <w:marBottom w:val="0"/>
      <w:divBdr>
        <w:top w:val="none" w:sz="0" w:space="0" w:color="auto"/>
        <w:left w:val="none" w:sz="0" w:space="0" w:color="auto"/>
        <w:bottom w:val="none" w:sz="0" w:space="0" w:color="auto"/>
        <w:right w:val="none" w:sz="0" w:space="0" w:color="auto"/>
      </w:divBdr>
    </w:div>
    <w:div w:id="1904758040">
      <w:bodyDiv w:val="1"/>
      <w:marLeft w:val="0"/>
      <w:marRight w:val="0"/>
      <w:marTop w:val="0"/>
      <w:marBottom w:val="0"/>
      <w:divBdr>
        <w:top w:val="none" w:sz="0" w:space="0" w:color="auto"/>
        <w:left w:val="none" w:sz="0" w:space="0" w:color="auto"/>
        <w:bottom w:val="none" w:sz="0" w:space="0" w:color="auto"/>
        <w:right w:val="none" w:sz="0" w:space="0" w:color="auto"/>
      </w:divBdr>
    </w:div>
    <w:div w:id="1918397164">
      <w:bodyDiv w:val="1"/>
      <w:marLeft w:val="0"/>
      <w:marRight w:val="0"/>
      <w:marTop w:val="0"/>
      <w:marBottom w:val="0"/>
      <w:divBdr>
        <w:top w:val="none" w:sz="0" w:space="0" w:color="auto"/>
        <w:left w:val="none" w:sz="0" w:space="0" w:color="auto"/>
        <w:bottom w:val="none" w:sz="0" w:space="0" w:color="auto"/>
        <w:right w:val="none" w:sz="0" w:space="0" w:color="auto"/>
      </w:divBdr>
    </w:div>
    <w:div w:id="1955357386">
      <w:bodyDiv w:val="1"/>
      <w:marLeft w:val="0"/>
      <w:marRight w:val="0"/>
      <w:marTop w:val="0"/>
      <w:marBottom w:val="0"/>
      <w:divBdr>
        <w:top w:val="none" w:sz="0" w:space="0" w:color="auto"/>
        <w:left w:val="none" w:sz="0" w:space="0" w:color="auto"/>
        <w:bottom w:val="none" w:sz="0" w:space="0" w:color="auto"/>
        <w:right w:val="none" w:sz="0" w:space="0" w:color="auto"/>
      </w:divBdr>
    </w:div>
    <w:div w:id="1979071578">
      <w:bodyDiv w:val="1"/>
      <w:marLeft w:val="0"/>
      <w:marRight w:val="0"/>
      <w:marTop w:val="0"/>
      <w:marBottom w:val="0"/>
      <w:divBdr>
        <w:top w:val="none" w:sz="0" w:space="0" w:color="auto"/>
        <w:left w:val="none" w:sz="0" w:space="0" w:color="auto"/>
        <w:bottom w:val="none" w:sz="0" w:space="0" w:color="auto"/>
        <w:right w:val="none" w:sz="0" w:space="0" w:color="auto"/>
      </w:divBdr>
    </w:div>
    <w:div w:id="2030718103">
      <w:bodyDiv w:val="1"/>
      <w:marLeft w:val="0"/>
      <w:marRight w:val="0"/>
      <w:marTop w:val="0"/>
      <w:marBottom w:val="0"/>
      <w:divBdr>
        <w:top w:val="none" w:sz="0" w:space="0" w:color="auto"/>
        <w:left w:val="none" w:sz="0" w:space="0" w:color="auto"/>
        <w:bottom w:val="none" w:sz="0" w:space="0" w:color="auto"/>
        <w:right w:val="none" w:sz="0" w:space="0" w:color="auto"/>
      </w:divBdr>
    </w:div>
    <w:div w:id="2081366309">
      <w:bodyDiv w:val="1"/>
      <w:marLeft w:val="0"/>
      <w:marRight w:val="0"/>
      <w:marTop w:val="0"/>
      <w:marBottom w:val="0"/>
      <w:divBdr>
        <w:top w:val="none" w:sz="0" w:space="0" w:color="auto"/>
        <w:left w:val="none" w:sz="0" w:space="0" w:color="auto"/>
        <w:bottom w:val="none" w:sz="0" w:space="0" w:color="auto"/>
        <w:right w:val="none" w:sz="0" w:space="0" w:color="auto"/>
      </w:divBdr>
    </w:div>
    <w:div w:id="2084376180">
      <w:bodyDiv w:val="1"/>
      <w:marLeft w:val="0"/>
      <w:marRight w:val="0"/>
      <w:marTop w:val="0"/>
      <w:marBottom w:val="0"/>
      <w:divBdr>
        <w:top w:val="none" w:sz="0" w:space="0" w:color="auto"/>
        <w:left w:val="none" w:sz="0" w:space="0" w:color="auto"/>
        <w:bottom w:val="none" w:sz="0" w:space="0" w:color="auto"/>
        <w:right w:val="none" w:sz="0" w:space="0" w:color="auto"/>
      </w:divBdr>
    </w:div>
    <w:div w:id="2109812094">
      <w:bodyDiv w:val="1"/>
      <w:marLeft w:val="0"/>
      <w:marRight w:val="0"/>
      <w:marTop w:val="0"/>
      <w:marBottom w:val="0"/>
      <w:divBdr>
        <w:top w:val="none" w:sz="0" w:space="0" w:color="auto"/>
        <w:left w:val="none" w:sz="0" w:space="0" w:color="auto"/>
        <w:bottom w:val="none" w:sz="0" w:space="0" w:color="auto"/>
        <w:right w:val="none" w:sz="0" w:space="0" w:color="auto"/>
      </w:divBdr>
    </w:div>
    <w:div w:id="2112628517">
      <w:bodyDiv w:val="1"/>
      <w:marLeft w:val="0"/>
      <w:marRight w:val="0"/>
      <w:marTop w:val="0"/>
      <w:marBottom w:val="0"/>
      <w:divBdr>
        <w:top w:val="none" w:sz="0" w:space="0" w:color="auto"/>
        <w:left w:val="none" w:sz="0" w:space="0" w:color="auto"/>
        <w:bottom w:val="none" w:sz="0" w:space="0" w:color="auto"/>
        <w:right w:val="none" w:sz="0" w:space="0" w:color="auto"/>
      </w:divBdr>
    </w:div>
    <w:div w:id="2125342716">
      <w:bodyDiv w:val="1"/>
      <w:marLeft w:val="0"/>
      <w:marRight w:val="0"/>
      <w:marTop w:val="0"/>
      <w:marBottom w:val="0"/>
      <w:divBdr>
        <w:top w:val="none" w:sz="0" w:space="0" w:color="auto"/>
        <w:left w:val="none" w:sz="0" w:space="0" w:color="auto"/>
        <w:bottom w:val="none" w:sz="0" w:space="0" w:color="auto"/>
        <w:right w:val="none" w:sz="0" w:space="0" w:color="auto"/>
      </w:divBdr>
    </w:div>
    <w:div w:id="2134666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Institut/VERO&#776;FFENTLICHUNGEN,%20VORTRA&#776;GE,%20KONFERENZEN/15_ICSMGE_2026/Paper-Management/Paper-Template/2023-04-19_Template_draf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Ter25</b:Tag>
    <b:SourceType>Book</b:SourceType>
    <b:Guid>{CDE19A84-C9D5-2844-89B2-67C32FCC5D3F}</b:Guid>
    <b:Author>
      <b:Author>
        <b:NameList>
          <b:Person>
            <b:Last>Terzaghi</b:Last>
            <b:First>Karl</b:First>
          </b:Person>
        </b:NameList>
      </b:Author>
    </b:Author>
    <b:Title>Erdbaumechanik</b:Title>
    <b:City>Vienna</b:City>
    <b:Publisher>Deuticke</b:Publisher>
    <b:Year>1925</b:Year>
    <b:RefOrder>1</b:RefOrder>
  </b:Source>
  <b:Source>
    <b:Tag>Ada18</b:Tag>
    <b:SourceType>Report</b:SourceType>
    <b:Guid>{8B6E307F-76AD-D547-BB53-56EE6D4F8AB3}</b:Guid>
    <b:Title>Technische Weiterentwicklung AHM</b:Title>
    <b:Publisher>TU Wien, Institut für Geotechnik</b:Publisher>
    <b:Year>2018</b:Year>
    <b:Author>
      <b:Author>
        <b:NameList>
          <b:Person>
            <b:Last>Adam</b:Last>
            <b:First>Dietmar</b:First>
          </b:Person>
          <b:Person>
            <b:Last>Pistrol</b:Last>
            <b:First>Johannes</b:First>
          </b:Person>
          <b:Person>
            <b:Last>Hausenberger</b:Last>
            <b:First>Andreas</b:First>
          </b:Person>
        </b:NameList>
      </b:Author>
    </b:Author>
    <b:ThesisType>Forschungsbericht</b:ThesisType>
    <b:RefOrder>2</b:RefOrder>
  </b:Source>
  <b:Source>
    <b:Tag>Ang15</b:Tag>
    <b:SourceType>InternetSite</b:SourceType>
    <b:Guid>{77D6B27B-C80D-42FD-A9D2-D394712502B2}</b:Guid>
    <b:Title>ARU Harvard</b:Title>
    <b:Year>2015</b:Year>
    <b:YearAccessed>2025</b:YearAccessed>
    <b:MonthAccessed>February</b:MonthAccessed>
    <b:DayAccessed>8</b:DayAccessed>
    <b:URL>https://library.aru.ac.uk/referencing/harvard.htm</b:URL>
    <b:Author>
      <b:Author>
        <b:NameList>
          <b:Person>
            <b:Last>ARU Library</b:Last>
            <b:First>Anglia</b:First>
            <b:Middle>Ruskin University Library</b:Middle>
          </b:Person>
        </b:NameList>
      </b:Author>
    </b:Author>
    <b:RefOrder>3</b:RefOrder>
  </b:Source>
</b:Sources>
</file>

<file path=customXml/itemProps1.xml><?xml version="1.0" encoding="utf-8"?>
<ds:datastoreItem xmlns:ds="http://schemas.openxmlformats.org/officeDocument/2006/customXml" ds:itemID="{EEFA4C42-4A20-449B-9C59-FF6E189A1D2C}">
  <ds:schemaRefs>
    <ds:schemaRef ds:uri="http://schemas.openxmlformats.org/officeDocument/2006/bibliography"/>
  </ds:schemaRefs>
</ds:datastoreItem>
</file>

<file path=docMetadata/LabelInfo.xml><?xml version="1.0" encoding="utf-8"?>
<clbl:labelList xmlns:clbl="http://schemas.microsoft.com/office/2020/mipLabelMetadata">
  <clbl:label id="{f6b6dd5b-f02f-441a-99a0-162ac5060bd2}" enabled="0" method="" siteId="{f6b6dd5b-f02f-441a-99a0-162ac5060bd2}" removed="1"/>
</clbl:labelList>
</file>

<file path=docProps/app.xml><?xml version="1.0" encoding="utf-8"?>
<Properties xmlns="http://schemas.openxmlformats.org/officeDocument/2006/extended-properties" xmlns:vt="http://schemas.openxmlformats.org/officeDocument/2006/docPropsVTypes">
  <Template>2023-04-19_Template_draft.dotx</Template>
  <TotalTime>1</TotalTime>
  <Pages>3</Pages>
  <Words>1757</Words>
  <Characters>10017</Characters>
  <Application>Microsoft Office Word</Application>
  <DocSecurity>0</DocSecurity>
  <Lines>83</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Dafert</dc:creator>
  <cp:keywords/>
  <dc:description/>
  <cp:lastModifiedBy>Lorne Arnold</cp:lastModifiedBy>
  <cp:revision>2</cp:revision>
  <dcterms:created xsi:type="dcterms:W3CDTF">2025-08-01T05:42:00Z</dcterms:created>
  <dcterms:modified xsi:type="dcterms:W3CDTF">2025-08-01T05:42:00Z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id="ZacPw7wu"/&gt;&lt;style id="http://www.zotero.org/styles/harvard-anglia-ruskin-university" hasBibliography="1" bibliographyStyleHasBeenSet="1"/&gt;&lt;prefs&gt;&lt;pref name="fieldType" value="Field"/&gt;&lt;/prefs&gt;&lt;/da</vt:lpwstr>
  </property>
  <property fmtid="{D5CDD505-2E9C-101B-9397-08002B2CF9AE}" pid="3" name="ZOTERO_PREF_2">
    <vt:lpwstr>ta&gt;</vt:lpwstr>
  </property>
</Properties>
</file>